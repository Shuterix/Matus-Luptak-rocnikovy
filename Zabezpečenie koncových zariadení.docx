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537E20" w14:textId="77777777" w:rsidR="004524C4" w:rsidRPr="004524C4" w:rsidRDefault="00BA571F" w:rsidP="004524C4">
      <w:pPr>
        <w:widowControl w:val="0"/>
        <w:spacing w:after="0" w:line="240" w:lineRule="auto"/>
        <w:jc w:val="center"/>
        <w:rPr>
          <w:rFonts w:ascii="Times New Roman" w:eastAsia="Times New Roman" w:hAnsi="Times New Roman"/>
          <w:kern w:val="28"/>
          <w:sz w:val="32"/>
          <w:szCs w:val="20"/>
          <w:lang w:eastAsia="cs-CZ"/>
        </w:rPr>
      </w:pPr>
      <w:r>
        <w:rPr>
          <w:rFonts w:ascii="Times New Roman" w:eastAsia="Times New Roman" w:hAnsi="Times New Roman"/>
          <w:kern w:val="28"/>
          <w:sz w:val="32"/>
          <w:szCs w:val="20"/>
          <w:lang w:eastAsia="cs-CZ"/>
        </w:rPr>
        <w:t>STREDNÁ PRIEMYSELNÁ ŠKOLA ELEKTROTECHNICKÁ</w:t>
      </w:r>
    </w:p>
    <w:p w14:paraId="36134588" w14:textId="7348868A" w:rsidR="004524C4" w:rsidRPr="002B6488" w:rsidRDefault="002B6488" w:rsidP="002B6488">
      <w:pPr>
        <w:widowControl w:val="0"/>
        <w:spacing w:before="3000" w:after="0" w:line="240" w:lineRule="auto"/>
        <w:jc w:val="center"/>
        <w:rPr>
          <w:rFonts w:ascii="Times New Roman" w:eastAsia="Times New Roman" w:hAnsi="Times New Roman"/>
          <w:b/>
          <w:caps/>
          <w:kern w:val="28"/>
          <w:sz w:val="32"/>
          <w:szCs w:val="20"/>
          <w:lang w:eastAsia="cs-CZ"/>
        </w:rPr>
      </w:pPr>
      <w:r>
        <w:rPr>
          <w:rFonts w:ascii="Times New Roman" w:eastAsia="Times New Roman" w:hAnsi="Times New Roman"/>
          <w:b/>
          <w:caps/>
          <w:kern w:val="28"/>
          <w:sz w:val="32"/>
          <w:szCs w:val="20"/>
          <w:lang w:eastAsia="cs-CZ"/>
        </w:rPr>
        <w:t>Zabezpečenie koncových Zariadení</w:t>
      </w:r>
    </w:p>
    <w:p w14:paraId="1C5F461B" w14:textId="74CB9DE5" w:rsidR="004524C4" w:rsidRPr="004524C4" w:rsidRDefault="002B6488" w:rsidP="009A1CD8">
      <w:pPr>
        <w:widowControl w:val="0"/>
        <w:spacing w:before="600" w:after="0" w:line="240" w:lineRule="auto"/>
        <w:jc w:val="center"/>
        <w:rPr>
          <w:rFonts w:ascii="Times New Roman" w:eastAsia="Times New Roman" w:hAnsi="Times New Roman"/>
          <w:b/>
          <w:kern w:val="28"/>
          <w:sz w:val="28"/>
          <w:szCs w:val="20"/>
          <w:lang w:eastAsia="cs-CZ"/>
        </w:rPr>
      </w:pPr>
      <w:r>
        <w:rPr>
          <w:rFonts w:ascii="Times New Roman" w:eastAsia="Times New Roman" w:hAnsi="Times New Roman"/>
          <w:b/>
          <w:kern w:val="28"/>
          <w:sz w:val="28"/>
          <w:szCs w:val="20"/>
          <w:lang w:eastAsia="cs-CZ"/>
        </w:rPr>
        <w:t>Matúš Lupták</w:t>
      </w:r>
    </w:p>
    <w:p w14:paraId="0E11292B" w14:textId="73AE0A16" w:rsidR="004524C4" w:rsidRPr="00CA3342" w:rsidRDefault="004524C4" w:rsidP="00ED240A">
      <w:pPr>
        <w:widowControl w:val="0"/>
        <w:spacing w:before="8000" w:after="0" w:line="240" w:lineRule="auto"/>
        <w:jc w:val="center"/>
        <w:rPr>
          <w:sz w:val="28"/>
        </w:rPr>
      </w:pPr>
      <w:r w:rsidRPr="004524C4">
        <w:rPr>
          <w:rFonts w:ascii="Times New Roman" w:eastAsia="Times New Roman" w:hAnsi="Times New Roman"/>
          <w:kern w:val="28"/>
          <w:sz w:val="28"/>
          <w:szCs w:val="20"/>
          <w:lang w:eastAsia="cs-CZ"/>
        </w:rPr>
        <w:t>20</w:t>
      </w:r>
      <w:r w:rsidR="002B6488">
        <w:rPr>
          <w:rFonts w:ascii="Times New Roman" w:eastAsia="Times New Roman" w:hAnsi="Times New Roman"/>
          <w:kern w:val="28"/>
          <w:sz w:val="28"/>
          <w:szCs w:val="20"/>
          <w:lang w:eastAsia="cs-CZ"/>
        </w:rPr>
        <w:t>24</w:t>
      </w:r>
    </w:p>
    <w:p w14:paraId="4365024E" w14:textId="77777777" w:rsidR="008F3A4E" w:rsidRDefault="008F3A4E" w:rsidP="000D1828">
      <w:pPr>
        <w:spacing w:before="600" w:after="0"/>
        <w:jc w:val="center"/>
        <w:rPr>
          <w:rFonts w:ascii="Times New Roman" w:hAnsi="Times New Roman"/>
          <w:bCs/>
          <w:sz w:val="28"/>
          <w:szCs w:val="32"/>
        </w:rPr>
        <w:sectPr w:rsidR="008F3A4E" w:rsidSect="00F7684C">
          <w:pgSz w:w="11906" w:h="16838" w:code="9"/>
          <w:pgMar w:top="1418" w:right="1418" w:bottom="1418" w:left="1985" w:header="851" w:footer="680" w:gutter="0"/>
          <w:cols w:space="708"/>
          <w:titlePg/>
          <w:docGrid w:linePitch="360"/>
        </w:sectPr>
      </w:pPr>
    </w:p>
    <w:p w14:paraId="15164035" w14:textId="77777777" w:rsidR="006B136F" w:rsidRPr="00F976B1" w:rsidRDefault="006B136F" w:rsidP="006B136F">
      <w:pPr>
        <w:pStyle w:val="NadpisKapitoly"/>
        <w:numPr>
          <w:ilvl w:val="0"/>
          <w:numId w:val="0"/>
        </w:numPr>
        <w:rPr>
          <w:color w:val="A6A6A6"/>
        </w:rPr>
      </w:pPr>
      <w:bookmarkStart w:id="0" w:name="_Toc102191181"/>
      <w:r w:rsidRPr="00F976B1">
        <w:lastRenderedPageBreak/>
        <w:t>Obsah</w:t>
      </w:r>
      <w:r>
        <w:t xml:space="preserve"> </w:t>
      </w:r>
      <w:r w:rsidRPr="000F658B">
        <w:rPr>
          <w:color w:val="A6A6A6"/>
        </w:rPr>
        <w:t>(štýl Nadpis Kapitoly</w:t>
      </w:r>
      <w:r>
        <w:rPr>
          <w:color w:val="A6A6A6"/>
        </w:rPr>
        <w:t>, bez čísla</w:t>
      </w:r>
      <w:r w:rsidRPr="000F658B">
        <w:rPr>
          <w:color w:val="A6A6A6"/>
        </w:rPr>
        <w:t>)</w:t>
      </w:r>
    </w:p>
    <w:p w14:paraId="11A9EAE0" w14:textId="77777777" w:rsidR="006B136F" w:rsidRDefault="00BD2503" w:rsidP="006B136F">
      <w:pPr>
        <w:pStyle w:val="Obsah1"/>
        <w:rPr>
          <w:rFonts w:ascii="Calibri" w:hAnsi="Calibri"/>
          <w:b w:val="0"/>
          <w:bCs w:val="0"/>
          <w:sz w:val="22"/>
          <w:szCs w:val="22"/>
          <w:lang w:eastAsia="sk-SK"/>
        </w:rPr>
      </w:pPr>
      <w:r>
        <w:rPr>
          <w:caps/>
        </w:rPr>
        <w:fldChar w:fldCharType="begin"/>
      </w:r>
      <w:r w:rsidR="006B136F">
        <w:rPr>
          <w:caps/>
        </w:rPr>
        <w:instrText xml:space="preserve"> TOC \o "1-3" \z </w:instrText>
      </w:r>
      <w:r>
        <w:rPr>
          <w:caps/>
        </w:rPr>
        <w:fldChar w:fldCharType="separate"/>
      </w:r>
      <w:r w:rsidR="006B136F">
        <w:t>Úvod</w:t>
      </w:r>
      <w:r w:rsidR="006B136F">
        <w:rPr>
          <w:webHidden/>
        </w:rPr>
        <w:tab/>
      </w:r>
      <w:r>
        <w:rPr>
          <w:webHidden/>
        </w:rPr>
        <w:fldChar w:fldCharType="begin"/>
      </w:r>
      <w:r w:rsidR="006B136F">
        <w:rPr>
          <w:webHidden/>
        </w:rPr>
        <w:instrText xml:space="preserve"> PAGEREF _Toc259202641 \h </w:instrText>
      </w:r>
      <w:r>
        <w:rPr>
          <w:webHidden/>
        </w:rPr>
      </w:r>
      <w:r>
        <w:rPr>
          <w:webHidden/>
        </w:rPr>
        <w:fldChar w:fldCharType="separate"/>
      </w:r>
      <w:r w:rsidR="006B136F">
        <w:rPr>
          <w:webHidden/>
        </w:rPr>
        <w:t>4</w:t>
      </w:r>
      <w:r>
        <w:rPr>
          <w:webHidden/>
        </w:rPr>
        <w:fldChar w:fldCharType="end"/>
      </w:r>
    </w:p>
    <w:p w14:paraId="3EA46100" w14:textId="77777777" w:rsidR="006B136F" w:rsidRDefault="006B136F" w:rsidP="006B136F">
      <w:pPr>
        <w:pStyle w:val="Obsah1"/>
        <w:rPr>
          <w:rFonts w:ascii="Calibri" w:hAnsi="Calibri"/>
          <w:b w:val="0"/>
          <w:bCs w:val="0"/>
          <w:sz w:val="22"/>
          <w:szCs w:val="22"/>
          <w:lang w:eastAsia="sk-SK"/>
        </w:rPr>
      </w:pPr>
      <w:r>
        <w:t>1</w:t>
      </w:r>
      <w:r>
        <w:rPr>
          <w:rFonts w:ascii="Calibri" w:hAnsi="Calibri"/>
          <w:b w:val="0"/>
          <w:bCs w:val="0"/>
          <w:sz w:val="22"/>
          <w:szCs w:val="22"/>
          <w:lang w:eastAsia="sk-SK"/>
        </w:rPr>
        <w:tab/>
      </w:r>
      <w:r>
        <w:t>Jadro práce</w:t>
      </w:r>
      <w:r>
        <w:rPr>
          <w:webHidden/>
        </w:rPr>
        <w:tab/>
      </w:r>
      <w:r w:rsidR="00BD2503">
        <w:rPr>
          <w:webHidden/>
        </w:rPr>
        <w:fldChar w:fldCharType="begin"/>
      </w:r>
      <w:r>
        <w:rPr>
          <w:webHidden/>
        </w:rPr>
        <w:instrText xml:space="preserve"> PAGEREF _Toc259202642 \h </w:instrText>
      </w:r>
      <w:r w:rsidR="00BD2503">
        <w:rPr>
          <w:webHidden/>
        </w:rPr>
      </w:r>
      <w:r w:rsidR="00BD2503">
        <w:rPr>
          <w:webHidden/>
        </w:rPr>
        <w:fldChar w:fldCharType="separate"/>
      </w:r>
      <w:r>
        <w:rPr>
          <w:webHidden/>
        </w:rPr>
        <w:t>5</w:t>
      </w:r>
      <w:r w:rsidR="00BD2503">
        <w:rPr>
          <w:webHidden/>
        </w:rPr>
        <w:fldChar w:fldCharType="end"/>
      </w:r>
    </w:p>
    <w:p w14:paraId="432A1DBC" w14:textId="77777777" w:rsidR="006B136F" w:rsidRDefault="006B136F" w:rsidP="006B136F">
      <w:pPr>
        <w:pStyle w:val="Obsah2"/>
        <w:rPr>
          <w:rFonts w:ascii="Calibri" w:hAnsi="Calibri"/>
          <w:sz w:val="22"/>
          <w:szCs w:val="22"/>
          <w:lang w:eastAsia="sk-SK"/>
        </w:rPr>
      </w:pPr>
      <w:r>
        <w:t>1.1</w:t>
      </w:r>
      <w:r>
        <w:rPr>
          <w:rFonts w:ascii="Calibri" w:hAnsi="Calibri"/>
          <w:sz w:val="22"/>
          <w:szCs w:val="22"/>
          <w:lang w:eastAsia="sk-SK"/>
        </w:rPr>
        <w:tab/>
      </w:r>
      <w:r>
        <w:t>Názov podkapitoly</w:t>
      </w:r>
      <w:r>
        <w:rPr>
          <w:webHidden/>
        </w:rPr>
        <w:tab/>
      </w:r>
      <w:r w:rsidR="00BD2503">
        <w:rPr>
          <w:webHidden/>
        </w:rPr>
        <w:fldChar w:fldCharType="begin"/>
      </w:r>
      <w:r>
        <w:rPr>
          <w:webHidden/>
        </w:rPr>
        <w:instrText xml:space="preserve"> PAGEREF _Toc259202643 \h </w:instrText>
      </w:r>
      <w:r w:rsidR="00BD2503">
        <w:rPr>
          <w:webHidden/>
        </w:rPr>
      </w:r>
      <w:r w:rsidR="00BD2503">
        <w:rPr>
          <w:webHidden/>
        </w:rPr>
        <w:fldChar w:fldCharType="separate"/>
      </w:r>
      <w:r>
        <w:rPr>
          <w:webHidden/>
        </w:rPr>
        <w:t>5</w:t>
      </w:r>
      <w:r w:rsidR="00BD2503">
        <w:rPr>
          <w:webHidden/>
        </w:rPr>
        <w:fldChar w:fldCharType="end"/>
      </w:r>
    </w:p>
    <w:p w14:paraId="41C37BE1" w14:textId="77777777" w:rsidR="006B136F" w:rsidRDefault="006B136F" w:rsidP="006B136F">
      <w:pPr>
        <w:pStyle w:val="Obsah3"/>
        <w:rPr>
          <w:rFonts w:ascii="Calibri" w:hAnsi="Calibri"/>
          <w:iCs w:val="0"/>
          <w:sz w:val="22"/>
          <w:szCs w:val="22"/>
          <w:lang w:eastAsia="sk-SK"/>
        </w:rPr>
      </w:pPr>
      <w:r>
        <w:t>1.1.1</w:t>
      </w:r>
      <w:r>
        <w:rPr>
          <w:rFonts w:ascii="Calibri" w:hAnsi="Calibri"/>
          <w:iCs w:val="0"/>
          <w:sz w:val="22"/>
          <w:szCs w:val="22"/>
          <w:lang w:eastAsia="sk-SK"/>
        </w:rPr>
        <w:tab/>
      </w:r>
      <w:r>
        <w:t>Názov časti podkapitoly</w:t>
      </w:r>
      <w:r>
        <w:rPr>
          <w:webHidden/>
        </w:rPr>
        <w:tab/>
      </w:r>
      <w:r w:rsidR="00BD2503">
        <w:rPr>
          <w:webHidden/>
        </w:rPr>
        <w:fldChar w:fldCharType="begin"/>
      </w:r>
      <w:r>
        <w:rPr>
          <w:webHidden/>
        </w:rPr>
        <w:instrText xml:space="preserve"> PAGEREF _Toc259202644 \h </w:instrText>
      </w:r>
      <w:r w:rsidR="00BD2503">
        <w:rPr>
          <w:webHidden/>
        </w:rPr>
      </w:r>
      <w:r w:rsidR="00BD2503">
        <w:rPr>
          <w:webHidden/>
        </w:rPr>
        <w:fldChar w:fldCharType="separate"/>
      </w:r>
      <w:r>
        <w:rPr>
          <w:webHidden/>
        </w:rPr>
        <w:t>5</w:t>
      </w:r>
      <w:r w:rsidR="00BD2503">
        <w:rPr>
          <w:webHidden/>
        </w:rPr>
        <w:fldChar w:fldCharType="end"/>
      </w:r>
    </w:p>
    <w:p w14:paraId="037444A1" w14:textId="77777777" w:rsidR="006B136F" w:rsidRDefault="006B136F" w:rsidP="006B136F">
      <w:pPr>
        <w:pStyle w:val="Obsah1"/>
        <w:rPr>
          <w:rFonts w:ascii="Calibri" w:hAnsi="Calibri"/>
          <w:b w:val="0"/>
          <w:bCs w:val="0"/>
          <w:sz w:val="22"/>
          <w:szCs w:val="22"/>
          <w:lang w:eastAsia="sk-SK"/>
        </w:rPr>
      </w:pPr>
      <w:r>
        <w:t>2</w:t>
      </w:r>
      <w:r>
        <w:rPr>
          <w:rFonts w:ascii="Calibri" w:hAnsi="Calibri"/>
          <w:b w:val="0"/>
          <w:bCs w:val="0"/>
          <w:sz w:val="22"/>
          <w:szCs w:val="22"/>
          <w:lang w:eastAsia="sk-SK"/>
        </w:rPr>
        <w:tab/>
      </w:r>
      <w:r>
        <w:t>Ilustrácie, tabuľky, rovnice</w:t>
      </w:r>
      <w:r>
        <w:rPr>
          <w:webHidden/>
        </w:rPr>
        <w:tab/>
      </w:r>
      <w:r w:rsidR="00BD2503">
        <w:rPr>
          <w:webHidden/>
        </w:rPr>
        <w:fldChar w:fldCharType="begin"/>
      </w:r>
      <w:r>
        <w:rPr>
          <w:webHidden/>
        </w:rPr>
        <w:instrText xml:space="preserve"> PAGEREF _Toc259202645 \h </w:instrText>
      </w:r>
      <w:r w:rsidR="00BD2503">
        <w:rPr>
          <w:webHidden/>
        </w:rPr>
      </w:r>
      <w:r w:rsidR="00BD2503">
        <w:rPr>
          <w:webHidden/>
        </w:rPr>
        <w:fldChar w:fldCharType="separate"/>
      </w:r>
      <w:r>
        <w:rPr>
          <w:webHidden/>
        </w:rPr>
        <w:t>6</w:t>
      </w:r>
      <w:r w:rsidR="00BD2503">
        <w:rPr>
          <w:webHidden/>
        </w:rPr>
        <w:fldChar w:fldCharType="end"/>
      </w:r>
    </w:p>
    <w:p w14:paraId="1E797875" w14:textId="77777777" w:rsidR="006B136F" w:rsidRDefault="006B136F" w:rsidP="006B136F">
      <w:pPr>
        <w:pStyle w:val="Obsah2"/>
        <w:rPr>
          <w:rFonts w:ascii="Calibri" w:hAnsi="Calibri"/>
          <w:sz w:val="22"/>
          <w:szCs w:val="22"/>
          <w:lang w:eastAsia="sk-SK"/>
        </w:rPr>
      </w:pPr>
      <w:r>
        <w:t>2.1</w:t>
      </w:r>
      <w:r>
        <w:rPr>
          <w:rFonts w:ascii="Calibri" w:hAnsi="Calibri"/>
          <w:sz w:val="22"/>
          <w:szCs w:val="22"/>
          <w:lang w:eastAsia="sk-SK"/>
        </w:rPr>
        <w:tab/>
      </w:r>
      <w:r>
        <w:t>Ilustrácie</w:t>
      </w:r>
      <w:r>
        <w:rPr>
          <w:webHidden/>
        </w:rPr>
        <w:tab/>
      </w:r>
      <w:r w:rsidR="00BD2503">
        <w:rPr>
          <w:webHidden/>
        </w:rPr>
        <w:fldChar w:fldCharType="begin"/>
      </w:r>
      <w:r>
        <w:rPr>
          <w:webHidden/>
        </w:rPr>
        <w:instrText xml:space="preserve"> PAGEREF _Toc259202646 \h </w:instrText>
      </w:r>
      <w:r w:rsidR="00BD2503">
        <w:rPr>
          <w:webHidden/>
        </w:rPr>
      </w:r>
      <w:r w:rsidR="00BD2503">
        <w:rPr>
          <w:webHidden/>
        </w:rPr>
        <w:fldChar w:fldCharType="separate"/>
      </w:r>
      <w:r>
        <w:rPr>
          <w:webHidden/>
        </w:rPr>
        <w:t>6</w:t>
      </w:r>
      <w:r w:rsidR="00BD2503">
        <w:rPr>
          <w:webHidden/>
        </w:rPr>
        <w:fldChar w:fldCharType="end"/>
      </w:r>
    </w:p>
    <w:p w14:paraId="350EDB2C" w14:textId="77777777" w:rsidR="006B136F" w:rsidRDefault="006B136F" w:rsidP="006B136F">
      <w:pPr>
        <w:pStyle w:val="Obsah2"/>
        <w:rPr>
          <w:rFonts w:ascii="Calibri" w:hAnsi="Calibri"/>
          <w:sz w:val="22"/>
          <w:szCs w:val="22"/>
          <w:lang w:eastAsia="sk-SK"/>
        </w:rPr>
      </w:pPr>
      <w:r>
        <w:t>2.2</w:t>
      </w:r>
      <w:r>
        <w:rPr>
          <w:rFonts w:ascii="Calibri" w:hAnsi="Calibri"/>
          <w:sz w:val="22"/>
          <w:szCs w:val="22"/>
          <w:lang w:eastAsia="sk-SK"/>
        </w:rPr>
        <w:tab/>
      </w:r>
      <w:r>
        <w:t>Tabuľky</w:t>
      </w:r>
      <w:r>
        <w:rPr>
          <w:webHidden/>
        </w:rPr>
        <w:tab/>
      </w:r>
      <w:r w:rsidR="00BD2503">
        <w:rPr>
          <w:webHidden/>
        </w:rPr>
        <w:fldChar w:fldCharType="begin"/>
      </w:r>
      <w:r>
        <w:rPr>
          <w:webHidden/>
        </w:rPr>
        <w:instrText xml:space="preserve"> PAGEREF _Toc259202647 \h </w:instrText>
      </w:r>
      <w:r w:rsidR="00BD2503">
        <w:rPr>
          <w:webHidden/>
        </w:rPr>
      </w:r>
      <w:r w:rsidR="00BD2503">
        <w:rPr>
          <w:webHidden/>
        </w:rPr>
        <w:fldChar w:fldCharType="separate"/>
      </w:r>
      <w:r>
        <w:rPr>
          <w:webHidden/>
        </w:rPr>
        <w:t>6</w:t>
      </w:r>
      <w:r w:rsidR="00BD2503">
        <w:rPr>
          <w:webHidden/>
        </w:rPr>
        <w:fldChar w:fldCharType="end"/>
      </w:r>
    </w:p>
    <w:p w14:paraId="15FB0971" w14:textId="77777777" w:rsidR="006B136F" w:rsidRDefault="006B136F" w:rsidP="006B136F">
      <w:pPr>
        <w:pStyle w:val="Obsah2"/>
        <w:rPr>
          <w:rFonts w:ascii="Calibri" w:hAnsi="Calibri"/>
          <w:sz w:val="22"/>
          <w:szCs w:val="22"/>
          <w:lang w:eastAsia="sk-SK"/>
        </w:rPr>
      </w:pPr>
      <w:r>
        <w:t>2.3</w:t>
      </w:r>
      <w:r>
        <w:rPr>
          <w:rFonts w:ascii="Calibri" w:hAnsi="Calibri"/>
          <w:sz w:val="22"/>
          <w:szCs w:val="22"/>
          <w:lang w:eastAsia="sk-SK"/>
        </w:rPr>
        <w:tab/>
      </w:r>
      <w:r>
        <w:t>Zdrojový kód programu</w:t>
      </w:r>
      <w:r>
        <w:rPr>
          <w:webHidden/>
        </w:rPr>
        <w:tab/>
      </w:r>
      <w:r w:rsidR="00BD2503">
        <w:rPr>
          <w:webHidden/>
        </w:rPr>
        <w:fldChar w:fldCharType="begin"/>
      </w:r>
      <w:r>
        <w:rPr>
          <w:webHidden/>
        </w:rPr>
        <w:instrText xml:space="preserve"> PAGEREF _Toc259202648 \h </w:instrText>
      </w:r>
      <w:r w:rsidR="00BD2503">
        <w:rPr>
          <w:webHidden/>
        </w:rPr>
      </w:r>
      <w:r w:rsidR="00BD2503">
        <w:rPr>
          <w:webHidden/>
        </w:rPr>
        <w:fldChar w:fldCharType="separate"/>
      </w:r>
      <w:r>
        <w:rPr>
          <w:webHidden/>
        </w:rPr>
        <w:t>7</w:t>
      </w:r>
      <w:r w:rsidR="00BD2503">
        <w:rPr>
          <w:webHidden/>
        </w:rPr>
        <w:fldChar w:fldCharType="end"/>
      </w:r>
    </w:p>
    <w:p w14:paraId="5AA60173" w14:textId="77777777" w:rsidR="006B136F" w:rsidRDefault="006B136F" w:rsidP="006B136F">
      <w:pPr>
        <w:pStyle w:val="Obsah2"/>
        <w:rPr>
          <w:rFonts w:ascii="Calibri" w:hAnsi="Calibri"/>
          <w:sz w:val="22"/>
          <w:szCs w:val="22"/>
          <w:lang w:eastAsia="sk-SK"/>
        </w:rPr>
      </w:pPr>
      <w:r>
        <w:t>2.4</w:t>
      </w:r>
      <w:r>
        <w:rPr>
          <w:rFonts w:ascii="Calibri" w:hAnsi="Calibri"/>
          <w:sz w:val="22"/>
          <w:szCs w:val="22"/>
          <w:lang w:eastAsia="sk-SK"/>
        </w:rPr>
        <w:tab/>
      </w:r>
      <w:r>
        <w:t>Rovnice, vzorce</w:t>
      </w:r>
      <w:r>
        <w:rPr>
          <w:webHidden/>
        </w:rPr>
        <w:tab/>
      </w:r>
      <w:r w:rsidR="00BD2503">
        <w:rPr>
          <w:webHidden/>
        </w:rPr>
        <w:fldChar w:fldCharType="begin"/>
      </w:r>
      <w:r>
        <w:rPr>
          <w:webHidden/>
        </w:rPr>
        <w:instrText xml:space="preserve"> PAGEREF _Toc259202649 \h </w:instrText>
      </w:r>
      <w:r w:rsidR="00BD2503">
        <w:rPr>
          <w:webHidden/>
        </w:rPr>
      </w:r>
      <w:r w:rsidR="00BD2503">
        <w:rPr>
          <w:webHidden/>
        </w:rPr>
        <w:fldChar w:fldCharType="separate"/>
      </w:r>
      <w:r>
        <w:rPr>
          <w:webHidden/>
        </w:rPr>
        <w:t>7</w:t>
      </w:r>
      <w:r w:rsidR="00BD2503">
        <w:rPr>
          <w:webHidden/>
        </w:rPr>
        <w:fldChar w:fldCharType="end"/>
      </w:r>
    </w:p>
    <w:p w14:paraId="2D928AF8" w14:textId="77777777" w:rsidR="006B136F" w:rsidRDefault="006B136F" w:rsidP="006B136F">
      <w:pPr>
        <w:pStyle w:val="Obsah1"/>
        <w:rPr>
          <w:rFonts w:ascii="Calibri" w:hAnsi="Calibri"/>
          <w:b w:val="0"/>
          <w:bCs w:val="0"/>
          <w:sz w:val="22"/>
          <w:szCs w:val="22"/>
          <w:lang w:eastAsia="sk-SK"/>
        </w:rPr>
      </w:pPr>
      <w:r>
        <w:t>3</w:t>
      </w:r>
      <w:r>
        <w:rPr>
          <w:rFonts w:ascii="Calibri" w:hAnsi="Calibri"/>
          <w:b w:val="0"/>
          <w:bCs w:val="0"/>
          <w:sz w:val="22"/>
          <w:szCs w:val="22"/>
          <w:lang w:eastAsia="sk-SK"/>
        </w:rPr>
        <w:tab/>
      </w:r>
      <w:r>
        <w:t>Záver</w:t>
      </w:r>
      <w:r>
        <w:rPr>
          <w:webHidden/>
        </w:rPr>
        <w:tab/>
      </w:r>
      <w:r w:rsidR="00BD2503">
        <w:rPr>
          <w:webHidden/>
        </w:rPr>
        <w:fldChar w:fldCharType="begin"/>
      </w:r>
      <w:r>
        <w:rPr>
          <w:webHidden/>
        </w:rPr>
        <w:instrText xml:space="preserve"> PAGEREF _Toc259202650 \h </w:instrText>
      </w:r>
      <w:r w:rsidR="00BD2503">
        <w:rPr>
          <w:webHidden/>
        </w:rPr>
      </w:r>
      <w:r w:rsidR="00BD2503">
        <w:rPr>
          <w:webHidden/>
        </w:rPr>
        <w:fldChar w:fldCharType="separate"/>
      </w:r>
      <w:r>
        <w:rPr>
          <w:webHidden/>
        </w:rPr>
        <w:t>8</w:t>
      </w:r>
      <w:r w:rsidR="00BD2503">
        <w:rPr>
          <w:webHidden/>
        </w:rPr>
        <w:fldChar w:fldCharType="end"/>
      </w:r>
    </w:p>
    <w:p w14:paraId="69EA1F0A" w14:textId="77777777" w:rsidR="006B136F" w:rsidRDefault="006B136F" w:rsidP="006B136F">
      <w:pPr>
        <w:pStyle w:val="Obsah1"/>
        <w:rPr>
          <w:rFonts w:ascii="Calibri" w:hAnsi="Calibri"/>
          <w:b w:val="0"/>
          <w:bCs w:val="0"/>
          <w:sz w:val="22"/>
          <w:szCs w:val="22"/>
          <w:lang w:eastAsia="sk-SK"/>
        </w:rPr>
      </w:pPr>
      <w:r>
        <w:t>Zoznam použitej literatúry</w:t>
      </w:r>
      <w:r>
        <w:rPr>
          <w:webHidden/>
        </w:rPr>
        <w:tab/>
      </w:r>
      <w:r w:rsidR="00BD2503">
        <w:rPr>
          <w:webHidden/>
        </w:rPr>
        <w:fldChar w:fldCharType="begin"/>
      </w:r>
      <w:r>
        <w:rPr>
          <w:webHidden/>
        </w:rPr>
        <w:instrText xml:space="preserve"> PAGEREF _Toc259202651 \h </w:instrText>
      </w:r>
      <w:r w:rsidR="00BD2503">
        <w:rPr>
          <w:webHidden/>
        </w:rPr>
      </w:r>
      <w:r w:rsidR="00BD2503">
        <w:rPr>
          <w:webHidden/>
        </w:rPr>
        <w:fldChar w:fldCharType="separate"/>
      </w:r>
      <w:r>
        <w:rPr>
          <w:webHidden/>
        </w:rPr>
        <w:t>9</w:t>
      </w:r>
      <w:r w:rsidR="00BD2503">
        <w:rPr>
          <w:webHidden/>
        </w:rPr>
        <w:fldChar w:fldCharType="end"/>
      </w:r>
    </w:p>
    <w:p w14:paraId="55B59F65" w14:textId="77777777" w:rsidR="006B136F" w:rsidRDefault="006B136F" w:rsidP="006B136F">
      <w:pPr>
        <w:pStyle w:val="Obsah1"/>
        <w:rPr>
          <w:rFonts w:ascii="Calibri" w:hAnsi="Calibri"/>
          <w:b w:val="0"/>
          <w:bCs w:val="0"/>
          <w:sz w:val="22"/>
          <w:szCs w:val="22"/>
          <w:lang w:eastAsia="sk-SK"/>
        </w:rPr>
      </w:pPr>
      <w:r>
        <w:t>Prílohy</w:t>
      </w:r>
      <w:r>
        <w:rPr>
          <w:webHidden/>
        </w:rPr>
        <w:tab/>
      </w:r>
      <w:r w:rsidR="00BD2503">
        <w:rPr>
          <w:webHidden/>
        </w:rPr>
        <w:fldChar w:fldCharType="begin"/>
      </w:r>
      <w:r>
        <w:rPr>
          <w:webHidden/>
        </w:rPr>
        <w:instrText xml:space="preserve"> PAGEREF _Toc259202652 \h </w:instrText>
      </w:r>
      <w:r w:rsidR="00BD2503">
        <w:rPr>
          <w:webHidden/>
        </w:rPr>
      </w:r>
      <w:r w:rsidR="00BD2503">
        <w:rPr>
          <w:webHidden/>
        </w:rPr>
        <w:fldChar w:fldCharType="separate"/>
      </w:r>
      <w:r>
        <w:rPr>
          <w:webHidden/>
        </w:rPr>
        <w:t>10</w:t>
      </w:r>
      <w:r w:rsidR="00BD2503">
        <w:rPr>
          <w:webHidden/>
        </w:rPr>
        <w:fldChar w:fldCharType="end"/>
      </w:r>
    </w:p>
    <w:p w14:paraId="33B0BA96" w14:textId="77777777" w:rsidR="006B136F" w:rsidRDefault="006B136F" w:rsidP="006B136F">
      <w:pPr>
        <w:pStyle w:val="Obsah2"/>
        <w:rPr>
          <w:rFonts w:ascii="Calibri" w:hAnsi="Calibri"/>
          <w:sz w:val="22"/>
          <w:szCs w:val="22"/>
          <w:lang w:eastAsia="sk-SK"/>
        </w:rPr>
      </w:pPr>
      <w:r>
        <w:t>Príloha A – CD médium</w:t>
      </w:r>
      <w:r>
        <w:rPr>
          <w:webHidden/>
        </w:rPr>
        <w:tab/>
      </w:r>
      <w:r w:rsidR="00BD2503">
        <w:rPr>
          <w:webHidden/>
        </w:rPr>
        <w:fldChar w:fldCharType="begin"/>
      </w:r>
      <w:r>
        <w:rPr>
          <w:webHidden/>
        </w:rPr>
        <w:instrText xml:space="preserve"> PAGEREF _Toc259202653 \h </w:instrText>
      </w:r>
      <w:r w:rsidR="00BD2503">
        <w:rPr>
          <w:webHidden/>
        </w:rPr>
      </w:r>
      <w:r w:rsidR="00BD2503">
        <w:rPr>
          <w:webHidden/>
        </w:rPr>
        <w:fldChar w:fldCharType="separate"/>
      </w:r>
      <w:r>
        <w:rPr>
          <w:webHidden/>
        </w:rPr>
        <w:t>10</w:t>
      </w:r>
      <w:r w:rsidR="00BD2503">
        <w:rPr>
          <w:webHidden/>
        </w:rPr>
        <w:fldChar w:fldCharType="end"/>
      </w:r>
    </w:p>
    <w:p w14:paraId="1DF2DE9E" w14:textId="77777777" w:rsidR="006B136F" w:rsidRDefault="006B136F" w:rsidP="006B136F">
      <w:pPr>
        <w:pStyle w:val="Obsah2"/>
        <w:rPr>
          <w:rFonts w:ascii="Calibri" w:hAnsi="Calibri"/>
          <w:sz w:val="22"/>
          <w:szCs w:val="22"/>
          <w:lang w:eastAsia="sk-SK"/>
        </w:rPr>
      </w:pPr>
      <w:r>
        <w:t>Príloha B – Metodické listy</w:t>
      </w:r>
      <w:r>
        <w:rPr>
          <w:webHidden/>
        </w:rPr>
        <w:tab/>
      </w:r>
      <w:r w:rsidR="00BD2503">
        <w:rPr>
          <w:webHidden/>
        </w:rPr>
        <w:fldChar w:fldCharType="begin"/>
      </w:r>
      <w:r>
        <w:rPr>
          <w:webHidden/>
        </w:rPr>
        <w:instrText xml:space="preserve"> PAGEREF _Toc259202654 \h </w:instrText>
      </w:r>
      <w:r w:rsidR="00BD2503">
        <w:rPr>
          <w:webHidden/>
        </w:rPr>
      </w:r>
      <w:r w:rsidR="00BD2503">
        <w:rPr>
          <w:webHidden/>
        </w:rPr>
        <w:fldChar w:fldCharType="separate"/>
      </w:r>
      <w:r>
        <w:rPr>
          <w:webHidden/>
        </w:rPr>
        <w:t>10</w:t>
      </w:r>
      <w:r w:rsidR="00BD2503">
        <w:rPr>
          <w:webHidden/>
        </w:rPr>
        <w:fldChar w:fldCharType="end"/>
      </w:r>
    </w:p>
    <w:p w14:paraId="095309E0" w14:textId="77777777" w:rsidR="006B136F" w:rsidRDefault="006B136F" w:rsidP="006B136F">
      <w:pPr>
        <w:pStyle w:val="Obsah2"/>
        <w:rPr>
          <w:rFonts w:ascii="Calibri" w:hAnsi="Calibri"/>
          <w:sz w:val="22"/>
          <w:szCs w:val="22"/>
          <w:lang w:eastAsia="sk-SK"/>
        </w:rPr>
      </w:pPr>
      <w:r>
        <w:t>Príloha C – Dotazník</w:t>
      </w:r>
      <w:r>
        <w:rPr>
          <w:webHidden/>
        </w:rPr>
        <w:tab/>
      </w:r>
      <w:r w:rsidR="00BD2503">
        <w:rPr>
          <w:webHidden/>
        </w:rPr>
        <w:fldChar w:fldCharType="begin"/>
      </w:r>
      <w:r>
        <w:rPr>
          <w:webHidden/>
        </w:rPr>
        <w:instrText xml:space="preserve"> PAGEREF _Toc259202655 \h </w:instrText>
      </w:r>
      <w:r w:rsidR="00BD2503">
        <w:rPr>
          <w:webHidden/>
        </w:rPr>
      </w:r>
      <w:r w:rsidR="00BD2503">
        <w:rPr>
          <w:webHidden/>
        </w:rPr>
        <w:fldChar w:fldCharType="separate"/>
      </w:r>
      <w:r>
        <w:rPr>
          <w:webHidden/>
        </w:rPr>
        <w:t>10</w:t>
      </w:r>
      <w:r w:rsidR="00BD2503">
        <w:rPr>
          <w:webHidden/>
        </w:rPr>
        <w:fldChar w:fldCharType="end"/>
      </w:r>
    </w:p>
    <w:p w14:paraId="51AE8BE0" w14:textId="77777777" w:rsidR="006B136F" w:rsidRDefault="00BD2503" w:rsidP="006B136F">
      <w:pPr>
        <w:spacing w:before="960" w:after="240"/>
        <w:rPr>
          <w:caps/>
        </w:rPr>
      </w:pPr>
      <w:r>
        <w:rPr>
          <w:caps/>
        </w:rPr>
        <w:fldChar w:fldCharType="end"/>
      </w:r>
      <w:r w:rsidR="006B136F">
        <w:rPr>
          <w:caps/>
        </w:rPr>
        <w:t xml:space="preserve">Poznámka: </w:t>
      </w:r>
      <w:r w:rsidR="006B136F" w:rsidRPr="007D3153">
        <w:t>O</w:t>
      </w:r>
      <w:r w:rsidR="006B136F">
        <w:t>bsah formátujte tak, aby sa zmestil celý na stranu 2</w:t>
      </w:r>
      <w:r w:rsidR="006B136F">
        <w:rPr>
          <w:caps/>
        </w:rPr>
        <w:t xml:space="preserve"> </w:t>
      </w:r>
    </w:p>
    <w:p w14:paraId="3038DE60" w14:textId="77777777" w:rsidR="00F976B1" w:rsidRDefault="00F976B1" w:rsidP="00FD275C">
      <w:pPr>
        <w:sectPr w:rsidR="00F976B1" w:rsidSect="00F7684C">
          <w:footerReference w:type="default" r:id="rId8"/>
          <w:pgSz w:w="11906" w:h="16838" w:code="9"/>
          <w:pgMar w:top="1418" w:right="1418" w:bottom="1418" w:left="1985" w:header="851" w:footer="680" w:gutter="0"/>
          <w:cols w:space="708"/>
          <w:titlePg/>
          <w:docGrid w:linePitch="360"/>
        </w:sectPr>
      </w:pPr>
    </w:p>
    <w:bookmarkEnd w:id="0"/>
    <w:p w14:paraId="10B7E617" w14:textId="521AB3C8" w:rsidR="00FD275C" w:rsidRPr="000F658B" w:rsidRDefault="00D7758C" w:rsidP="00FD275C">
      <w:pPr>
        <w:pStyle w:val="NadpisKapitoly"/>
        <w:numPr>
          <w:ilvl w:val="0"/>
          <w:numId w:val="0"/>
        </w:numPr>
        <w:rPr>
          <w:color w:val="A6A6A6"/>
        </w:rPr>
      </w:pPr>
      <w:r>
        <w:lastRenderedPageBreak/>
        <w:t>Anotácia</w:t>
      </w:r>
    </w:p>
    <w:p w14:paraId="1A576610" w14:textId="136C911C" w:rsidR="00D7758C" w:rsidRDefault="002B6488" w:rsidP="00C364AF">
      <w:pPr>
        <w:pStyle w:val="NormalnytextDP"/>
      </w:pPr>
      <w:r w:rsidRPr="002B6488">
        <w:t>Táto práca sa zameriava na súčasné trendy a výzvy v oblasti zabezpečenia koncových zariadení v informačnej technológii. Analyzujeme metódy a nástroje na ochranu koncových zariadení, vrátane antivírusových programov, firewallov, softvéru EDR a MDM. Rovnako sa venujeme ľudskému faktoru v bezpečnosti a politikám zabezpečenia. Výsledky tejto práce poskytnú odporúčania pre organizácie na zlepšenie ich bezpečnostných postupov a ochrany informácií.</w:t>
      </w:r>
    </w:p>
    <w:p w14:paraId="7BAA39E3" w14:textId="3CCDBF43" w:rsidR="00D7758C" w:rsidRDefault="00D7758C" w:rsidP="002B6488">
      <w:pPr>
        <w:pStyle w:val="NormalnytextDP"/>
        <w:ind w:firstLine="0"/>
        <w:rPr>
          <w:rFonts w:ascii="Arial" w:hAnsi="Arial" w:cs="Arial"/>
          <w:b/>
          <w:bCs/>
          <w:sz w:val="32"/>
          <w:szCs w:val="24"/>
        </w:rPr>
      </w:pPr>
      <w:proofErr w:type="spellStart"/>
      <w:r w:rsidRPr="00D7758C">
        <w:rPr>
          <w:rFonts w:ascii="Arial" w:hAnsi="Arial" w:cs="Arial"/>
          <w:b/>
          <w:bCs/>
          <w:sz w:val="32"/>
          <w:szCs w:val="24"/>
        </w:rPr>
        <w:t>Annotation</w:t>
      </w:r>
      <w:proofErr w:type="spellEnd"/>
    </w:p>
    <w:p w14:paraId="4301761C" w14:textId="3873B9DA" w:rsidR="00D7758C" w:rsidRPr="00D7758C" w:rsidRDefault="002B6488" w:rsidP="00C364AF">
      <w:pPr>
        <w:pStyle w:val="NormalnytextDP"/>
      </w:pPr>
      <w:proofErr w:type="spellStart"/>
      <w:r w:rsidRPr="00C364AF">
        <w:t>This</w:t>
      </w:r>
      <w:proofErr w:type="spellEnd"/>
      <w:r w:rsidRPr="00C364AF">
        <w:t xml:space="preserve"> </w:t>
      </w:r>
      <w:proofErr w:type="spellStart"/>
      <w:r w:rsidRPr="00C364AF">
        <w:t>work</w:t>
      </w:r>
      <w:proofErr w:type="spellEnd"/>
      <w:r w:rsidRPr="00C364AF">
        <w:t xml:space="preserve"> </w:t>
      </w:r>
      <w:proofErr w:type="spellStart"/>
      <w:r w:rsidRPr="00C364AF">
        <w:t>focuses</w:t>
      </w:r>
      <w:proofErr w:type="spellEnd"/>
      <w:r w:rsidRPr="00C364AF">
        <w:t xml:space="preserve"> on </w:t>
      </w:r>
      <w:proofErr w:type="spellStart"/>
      <w:r w:rsidRPr="00C364AF">
        <w:t>current</w:t>
      </w:r>
      <w:proofErr w:type="spellEnd"/>
      <w:r w:rsidRPr="00C364AF">
        <w:t xml:space="preserve"> </w:t>
      </w:r>
      <w:proofErr w:type="spellStart"/>
      <w:r w:rsidRPr="00C364AF">
        <w:t>trends</w:t>
      </w:r>
      <w:proofErr w:type="spellEnd"/>
      <w:r w:rsidRPr="00C364AF">
        <w:t xml:space="preserve"> and </w:t>
      </w:r>
      <w:proofErr w:type="spellStart"/>
      <w:r w:rsidRPr="00C364AF">
        <w:t>challenges</w:t>
      </w:r>
      <w:proofErr w:type="spellEnd"/>
      <w:r w:rsidRPr="00C364AF">
        <w:t xml:space="preserve"> in </w:t>
      </w:r>
      <w:proofErr w:type="spellStart"/>
      <w:r w:rsidRPr="00C364AF">
        <w:t>the</w:t>
      </w:r>
      <w:proofErr w:type="spellEnd"/>
      <w:r w:rsidRPr="00C364AF">
        <w:t xml:space="preserve"> </w:t>
      </w:r>
      <w:proofErr w:type="spellStart"/>
      <w:r w:rsidRPr="00C364AF">
        <w:t>field</w:t>
      </w:r>
      <w:proofErr w:type="spellEnd"/>
      <w:r w:rsidRPr="00C364AF">
        <w:t xml:space="preserve"> of </w:t>
      </w:r>
      <w:proofErr w:type="spellStart"/>
      <w:r w:rsidRPr="00C364AF">
        <w:t>endpoint</w:t>
      </w:r>
      <w:proofErr w:type="spellEnd"/>
      <w:r w:rsidRPr="00C364AF">
        <w:t xml:space="preserve"> device </w:t>
      </w:r>
      <w:proofErr w:type="spellStart"/>
      <w:r w:rsidRPr="00C364AF">
        <w:t>security</w:t>
      </w:r>
      <w:proofErr w:type="spellEnd"/>
      <w:r w:rsidRPr="00C364AF">
        <w:t xml:space="preserve"> in </w:t>
      </w:r>
      <w:proofErr w:type="spellStart"/>
      <w:r w:rsidRPr="00C364AF">
        <w:t>information</w:t>
      </w:r>
      <w:proofErr w:type="spellEnd"/>
      <w:r w:rsidRPr="00C364AF">
        <w:t xml:space="preserve"> </w:t>
      </w:r>
      <w:proofErr w:type="spellStart"/>
      <w:r w:rsidRPr="00C364AF">
        <w:t>technology</w:t>
      </w:r>
      <w:proofErr w:type="spellEnd"/>
      <w:r w:rsidRPr="00C364AF">
        <w:t xml:space="preserve">. </w:t>
      </w:r>
      <w:proofErr w:type="spellStart"/>
      <w:r w:rsidRPr="00C364AF">
        <w:t>We</w:t>
      </w:r>
      <w:proofErr w:type="spellEnd"/>
      <w:r w:rsidRPr="00C364AF">
        <w:t xml:space="preserve"> </w:t>
      </w:r>
      <w:proofErr w:type="spellStart"/>
      <w:r w:rsidRPr="00C364AF">
        <w:t>analyze</w:t>
      </w:r>
      <w:proofErr w:type="spellEnd"/>
      <w:r w:rsidRPr="00C364AF">
        <w:t xml:space="preserve"> </w:t>
      </w:r>
      <w:proofErr w:type="spellStart"/>
      <w:r w:rsidRPr="00C364AF">
        <w:t>methods</w:t>
      </w:r>
      <w:proofErr w:type="spellEnd"/>
      <w:r w:rsidRPr="00C364AF">
        <w:t xml:space="preserve"> and </w:t>
      </w:r>
      <w:proofErr w:type="spellStart"/>
      <w:r w:rsidRPr="00C364AF">
        <w:t>tools</w:t>
      </w:r>
      <w:proofErr w:type="spellEnd"/>
      <w:r w:rsidRPr="00C364AF">
        <w:t xml:space="preserve"> </w:t>
      </w:r>
      <w:proofErr w:type="spellStart"/>
      <w:r w:rsidRPr="00C364AF">
        <w:t>for</w:t>
      </w:r>
      <w:proofErr w:type="spellEnd"/>
      <w:r w:rsidRPr="00C364AF">
        <w:t xml:space="preserve"> </w:t>
      </w:r>
      <w:proofErr w:type="spellStart"/>
      <w:r w:rsidRPr="00C364AF">
        <w:t>protecting</w:t>
      </w:r>
      <w:proofErr w:type="spellEnd"/>
      <w:r w:rsidRPr="00C364AF">
        <w:t xml:space="preserve"> </w:t>
      </w:r>
      <w:proofErr w:type="spellStart"/>
      <w:r w:rsidRPr="00C364AF">
        <w:t>endpoint</w:t>
      </w:r>
      <w:proofErr w:type="spellEnd"/>
      <w:r w:rsidRPr="00C364AF">
        <w:t xml:space="preserve"> </w:t>
      </w:r>
      <w:proofErr w:type="spellStart"/>
      <w:r w:rsidRPr="00C364AF">
        <w:t>devices</w:t>
      </w:r>
      <w:proofErr w:type="spellEnd"/>
      <w:r w:rsidRPr="00C364AF">
        <w:t xml:space="preserve">, </w:t>
      </w:r>
      <w:proofErr w:type="spellStart"/>
      <w:r w:rsidRPr="00C364AF">
        <w:t>including</w:t>
      </w:r>
      <w:proofErr w:type="spellEnd"/>
      <w:r w:rsidRPr="00C364AF">
        <w:t xml:space="preserve"> </w:t>
      </w:r>
      <w:proofErr w:type="spellStart"/>
      <w:r w:rsidRPr="00C364AF">
        <w:t>antivirus</w:t>
      </w:r>
      <w:proofErr w:type="spellEnd"/>
      <w:r w:rsidRPr="00C364AF">
        <w:t xml:space="preserve"> </w:t>
      </w:r>
      <w:proofErr w:type="spellStart"/>
      <w:r w:rsidRPr="00C364AF">
        <w:t>programs</w:t>
      </w:r>
      <w:proofErr w:type="spellEnd"/>
      <w:r w:rsidRPr="00C364AF">
        <w:t xml:space="preserve">, </w:t>
      </w:r>
      <w:proofErr w:type="spellStart"/>
      <w:r w:rsidRPr="00C364AF">
        <w:t>firewalls</w:t>
      </w:r>
      <w:proofErr w:type="spellEnd"/>
      <w:r w:rsidRPr="00C364AF">
        <w:t xml:space="preserve">, EDR software, and MDM. </w:t>
      </w:r>
      <w:proofErr w:type="spellStart"/>
      <w:r w:rsidRPr="00C364AF">
        <w:t>We</w:t>
      </w:r>
      <w:proofErr w:type="spellEnd"/>
      <w:r w:rsidRPr="00C364AF">
        <w:t xml:space="preserve"> </w:t>
      </w:r>
      <w:proofErr w:type="spellStart"/>
      <w:r w:rsidRPr="00C364AF">
        <w:t>also</w:t>
      </w:r>
      <w:proofErr w:type="spellEnd"/>
      <w:r w:rsidRPr="00C364AF">
        <w:t xml:space="preserve"> </w:t>
      </w:r>
      <w:proofErr w:type="spellStart"/>
      <w:r w:rsidRPr="00C364AF">
        <w:t>address</w:t>
      </w:r>
      <w:proofErr w:type="spellEnd"/>
      <w:r w:rsidRPr="00C364AF">
        <w:t xml:space="preserve"> </w:t>
      </w:r>
      <w:proofErr w:type="spellStart"/>
      <w:r w:rsidRPr="00C364AF">
        <w:t>the</w:t>
      </w:r>
      <w:proofErr w:type="spellEnd"/>
      <w:r w:rsidRPr="00C364AF">
        <w:t xml:space="preserve"> </w:t>
      </w:r>
      <w:proofErr w:type="spellStart"/>
      <w:r w:rsidRPr="00C364AF">
        <w:t>human</w:t>
      </w:r>
      <w:proofErr w:type="spellEnd"/>
      <w:r w:rsidRPr="00C364AF">
        <w:t xml:space="preserve"> </w:t>
      </w:r>
      <w:proofErr w:type="spellStart"/>
      <w:r w:rsidRPr="00C364AF">
        <w:t>factor</w:t>
      </w:r>
      <w:proofErr w:type="spellEnd"/>
      <w:r w:rsidRPr="00C364AF">
        <w:t xml:space="preserve"> in </w:t>
      </w:r>
      <w:proofErr w:type="spellStart"/>
      <w:r w:rsidRPr="00C364AF">
        <w:t>security</w:t>
      </w:r>
      <w:proofErr w:type="spellEnd"/>
      <w:r w:rsidRPr="00C364AF">
        <w:t xml:space="preserve"> and </w:t>
      </w:r>
      <w:proofErr w:type="spellStart"/>
      <w:r w:rsidRPr="00C364AF">
        <w:t>security</w:t>
      </w:r>
      <w:proofErr w:type="spellEnd"/>
      <w:r w:rsidRPr="00C364AF">
        <w:t xml:space="preserve"> </w:t>
      </w:r>
      <w:proofErr w:type="spellStart"/>
      <w:r w:rsidRPr="00C364AF">
        <w:t>policies</w:t>
      </w:r>
      <w:proofErr w:type="spellEnd"/>
      <w:r w:rsidRPr="00C364AF">
        <w:t xml:space="preserve">. </w:t>
      </w:r>
      <w:proofErr w:type="spellStart"/>
      <w:r w:rsidRPr="00C364AF">
        <w:t>The</w:t>
      </w:r>
      <w:proofErr w:type="spellEnd"/>
      <w:r w:rsidRPr="00C364AF">
        <w:t xml:space="preserve"> </w:t>
      </w:r>
      <w:proofErr w:type="spellStart"/>
      <w:r w:rsidRPr="00C364AF">
        <w:t>results</w:t>
      </w:r>
      <w:proofErr w:type="spellEnd"/>
      <w:r w:rsidRPr="00C364AF">
        <w:t xml:space="preserve"> of </w:t>
      </w:r>
      <w:proofErr w:type="spellStart"/>
      <w:r w:rsidRPr="00C364AF">
        <w:t>this</w:t>
      </w:r>
      <w:proofErr w:type="spellEnd"/>
      <w:r w:rsidRPr="00C364AF">
        <w:t xml:space="preserve"> </w:t>
      </w:r>
      <w:proofErr w:type="spellStart"/>
      <w:r w:rsidRPr="00C364AF">
        <w:t>work</w:t>
      </w:r>
      <w:proofErr w:type="spellEnd"/>
      <w:r w:rsidRPr="00C364AF">
        <w:t xml:space="preserve"> </w:t>
      </w:r>
      <w:proofErr w:type="spellStart"/>
      <w:r w:rsidRPr="00C364AF">
        <w:t>will</w:t>
      </w:r>
      <w:proofErr w:type="spellEnd"/>
      <w:r w:rsidRPr="00C364AF">
        <w:t xml:space="preserve"> </w:t>
      </w:r>
      <w:proofErr w:type="spellStart"/>
      <w:r w:rsidRPr="00C364AF">
        <w:t>provide</w:t>
      </w:r>
      <w:proofErr w:type="spellEnd"/>
      <w:r w:rsidRPr="00C364AF">
        <w:t xml:space="preserve"> </w:t>
      </w:r>
      <w:proofErr w:type="spellStart"/>
      <w:r w:rsidRPr="00C364AF">
        <w:t>recommendations</w:t>
      </w:r>
      <w:proofErr w:type="spellEnd"/>
      <w:r w:rsidRPr="00C364AF">
        <w:t xml:space="preserve"> </w:t>
      </w:r>
      <w:proofErr w:type="spellStart"/>
      <w:r w:rsidRPr="00C364AF">
        <w:t>for</w:t>
      </w:r>
      <w:proofErr w:type="spellEnd"/>
      <w:r w:rsidRPr="00C364AF">
        <w:t xml:space="preserve"> </w:t>
      </w:r>
      <w:proofErr w:type="spellStart"/>
      <w:r w:rsidRPr="00C364AF">
        <w:t>organizations</w:t>
      </w:r>
      <w:proofErr w:type="spellEnd"/>
      <w:r w:rsidRPr="00C364AF">
        <w:t xml:space="preserve"> to </w:t>
      </w:r>
      <w:proofErr w:type="spellStart"/>
      <w:r w:rsidRPr="00C364AF">
        <w:t>improve</w:t>
      </w:r>
      <w:proofErr w:type="spellEnd"/>
      <w:r w:rsidRPr="00C364AF">
        <w:t xml:space="preserve"> </w:t>
      </w:r>
      <w:proofErr w:type="spellStart"/>
      <w:r w:rsidRPr="00C364AF">
        <w:t>their</w:t>
      </w:r>
      <w:proofErr w:type="spellEnd"/>
      <w:r w:rsidRPr="00C364AF">
        <w:t xml:space="preserve"> </w:t>
      </w:r>
      <w:proofErr w:type="spellStart"/>
      <w:r w:rsidRPr="00C364AF">
        <w:t>security</w:t>
      </w:r>
      <w:proofErr w:type="spellEnd"/>
      <w:r w:rsidRPr="00C364AF">
        <w:t xml:space="preserve"> </w:t>
      </w:r>
      <w:proofErr w:type="spellStart"/>
      <w:r w:rsidRPr="00C364AF">
        <w:t>procedures</w:t>
      </w:r>
      <w:proofErr w:type="spellEnd"/>
      <w:r w:rsidRPr="00C364AF">
        <w:t xml:space="preserve"> and </w:t>
      </w:r>
      <w:proofErr w:type="spellStart"/>
      <w:r w:rsidRPr="00C364AF">
        <w:t>information</w:t>
      </w:r>
      <w:proofErr w:type="spellEnd"/>
      <w:r w:rsidRPr="00C364AF">
        <w:t xml:space="preserve"> </w:t>
      </w:r>
      <w:proofErr w:type="spellStart"/>
      <w:r w:rsidRPr="00C364AF">
        <w:t>protection</w:t>
      </w:r>
      <w:proofErr w:type="spellEnd"/>
      <w:r w:rsidRPr="00C364AF">
        <w:t>.</w:t>
      </w:r>
    </w:p>
    <w:p w14:paraId="2A1CEF08" w14:textId="2F2578CA" w:rsidR="00FD275C" w:rsidRDefault="003919F7" w:rsidP="00FD275C">
      <w:pPr>
        <w:pStyle w:val="NadpisKapitoly"/>
      </w:pPr>
      <w:r>
        <w:lastRenderedPageBreak/>
        <w:t>Základné pojmy</w:t>
      </w:r>
    </w:p>
    <w:p w14:paraId="330ADE19" w14:textId="6751DBF6" w:rsidR="00FD275C" w:rsidRPr="00C95B48" w:rsidRDefault="00AF5060" w:rsidP="00FD275C">
      <w:pPr>
        <w:pStyle w:val="NormalnytextDP"/>
      </w:pPr>
      <w:r>
        <w:t>Pre pochopenie si rozdelíme niektoré názvy, ktoré budem ďalej v texte používať.</w:t>
      </w:r>
    </w:p>
    <w:p w14:paraId="42F736E7" w14:textId="49C9DC3B" w:rsidR="00FD275C" w:rsidRPr="0015672E" w:rsidRDefault="003919F7" w:rsidP="0015672E">
      <w:pPr>
        <w:pStyle w:val="PodNadpisKapitoly"/>
      </w:pPr>
      <w:r w:rsidRPr="0015672E">
        <w:t>Čo je to koncový bod</w:t>
      </w:r>
    </w:p>
    <w:p w14:paraId="2102233F" w14:textId="05C22D3C" w:rsidR="00FD275C" w:rsidRDefault="003919F7" w:rsidP="003919F7">
      <w:pPr>
        <w:pStyle w:val="NormalnytextDP"/>
      </w:pPr>
      <w:r w:rsidRPr="003919F7">
        <w:t>Zariadenia, ktoré sa pripájajú k sieťovému systému, sa nazývajú koncové body. Patria sem mobilné zariadenia, počítače, serveri a ďalšie. Zariadenia internetu vecí, ako sú fotoaparáty, osvetlenie, chladničky, bezpečnostné systémy, inteligentné reproduktory a termostaty, sú tiež koncové body. Keď sa zariadenie pripojí k sieti, tok informácií sa podobá na konverzáciu medzi dvoma ľuďmi cez telefón.</w:t>
      </w:r>
    </w:p>
    <w:p w14:paraId="341A6B99" w14:textId="0A4C11A6" w:rsidR="003919F7" w:rsidRDefault="003919F7" w:rsidP="003919F7">
      <w:pPr>
        <w:pStyle w:val="PodNadpisKapitoly"/>
      </w:pPr>
      <w:r w:rsidRPr="003919F7">
        <w:t>Definovanie koncových bodov</w:t>
      </w:r>
    </w:p>
    <w:p w14:paraId="6BD60B1A" w14:textId="4DF5698F" w:rsidR="003919F7" w:rsidRDefault="003919F7" w:rsidP="003919F7">
      <w:pPr>
        <w:pStyle w:val="NormalnytextDP"/>
      </w:pPr>
      <w:r w:rsidRPr="003919F7">
        <w:t>Zabezpečenie koncových bodov alebo ochrana koncových bodov pomáha chrániť ich pred škodlivými účastníkmi a zneužitiami. Koncové body sú cieľom kybernetických útokov, pretože sú bránou k dôležitým údajom a sú prirodzene zraniteľné voči útoku. Ochrana koncových bodov pred útokmi je čoraz náročnejšia, pretože pracovná sila sa čoraz viac distribuuje. Väčšina nákladov spôsobených únikom údajov je spôsobená stratou v oblasti obchodu, fluktuáciou zákazníkov a nákladmi na získanie nových obchodov kvôli poškodenej reputácii.</w:t>
      </w:r>
    </w:p>
    <w:p w14:paraId="4A2D2D85" w14:textId="2FEB9A25" w:rsidR="003919F7" w:rsidRDefault="003919F7" w:rsidP="003919F7">
      <w:pPr>
        <w:pStyle w:val="PodNadpisKapitoly"/>
      </w:pPr>
      <w:r>
        <w:t>Kybernetický útok</w:t>
      </w:r>
    </w:p>
    <w:p w14:paraId="237B1156" w14:textId="4354D1CE" w:rsidR="009E1F31" w:rsidRPr="009E1F31" w:rsidRDefault="009E1F31" w:rsidP="009E1F31">
      <w:pPr>
        <w:pStyle w:val="NormalnytextDP"/>
      </w:pPr>
      <w:r w:rsidRPr="009E1F31">
        <w:t xml:space="preserve">Cieľom kybernetických útokov je poškodiť alebo získať kontrolu alebo prístup k dôležitým dokumentom a systémom v rámci počítačovej siete. Kybernetické útoky môžu byť vykonané politickými, kriminálnymi alebo osobnými zámermi zničiť utajované informácie alebo k nim získať prístup. Existuje niekoľko typov kybernetických útokov, vrátane </w:t>
      </w:r>
      <w:proofErr w:type="spellStart"/>
      <w:r w:rsidRPr="009E1F31">
        <w:t>malvéru</w:t>
      </w:r>
      <w:proofErr w:type="spellEnd"/>
      <w:r w:rsidRPr="009E1F31">
        <w:t xml:space="preserve">, útokov </w:t>
      </w:r>
      <w:proofErr w:type="spellStart"/>
      <w:r w:rsidRPr="009E1F31">
        <w:t>DDoS</w:t>
      </w:r>
      <w:proofErr w:type="spellEnd"/>
      <w:r w:rsidRPr="009E1F31">
        <w:t xml:space="preserve">, neoprávneného získavania údajov (phishing), útokov typu SQL </w:t>
      </w:r>
      <w:proofErr w:type="spellStart"/>
      <w:r w:rsidRPr="009E1F31">
        <w:t>injection</w:t>
      </w:r>
      <w:proofErr w:type="spellEnd"/>
      <w:r w:rsidRPr="009E1F31">
        <w:t xml:space="preserve">, skriptovaných lokalít (XSS), </w:t>
      </w:r>
      <w:proofErr w:type="spellStart"/>
      <w:r w:rsidRPr="009E1F31">
        <w:t>botnetov</w:t>
      </w:r>
      <w:proofErr w:type="spellEnd"/>
      <w:r w:rsidRPr="009E1F31">
        <w:t xml:space="preserve"> a </w:t>
      </w:r>
      <w:proofErr w:type="spellStart"/>
      <w:r w:rsidRPr="009E1F31">
        <w:t>ransomware</w:t>
      </w:r>
      <w:proofErr w:type="spellEnd"/>
      <w:r w:rsidRPr="009E1F31">
        <w:t>.</w:t>
      </w:r>
    </w:p>
    <w:p w14:paraId="5044DDC5" w14:textId="1E041E0E" w:rsidR="009E1F31" w:rsidRDefault="009E1F31" w:rsidP="009E1F31">
      <w:pPr>
        <w:pStyle w:val="NadpisKapitoly"/>
      </w:pPr>
      <w:r>
        <w:lastRenderedPageBreak/>
        <w:t>Typy kybernetických útokov a hrozieb</w:t>
      </w:r>
    </w:p>
    <w:p w14:paraId="6E8B7CA1" w14:textId="3EBD81A3" w:rsidR="00EF3E97" w:rsidRDefault="009E1F31" w:rsidP="00EF3E97">
      <w:pPr>
        <w:pStyle w:val="NormalnytextDP"/>
        <w:ind w:left="198"/>
      </w:pPr>
      <w:r>
        <w:t>Možnosti útokov a hrozieb, ktoré neskôr budem rozoberať v tejto práci.</w:t>
      </w:r>
    </w:p>
    <w:p w14:paraId="6961C7CF" w14:textId="578C0826" w:rsidR="00EF3E97" w:rsidRDefault="00EF3E97" w:rsidP="00EF3E97">
      <w:pPr>
        <w:pStyle w:val="PodNadpisKapitoly"/>
      </w:pPr>
      <w:proofErr w:type="spellStart"/>
      <w:r>
        <w:t>Malvér</w:t>
      </w:r>
      <w:proofErr w:type="spellEnd"/>
    </w:p>
    <w:p w14:paraId="1761B393" w14:textId="77777777" w:rsidR="00EF3E97" w:rsidRDefault="00EF3E97" w:rsidP="00EF3E97">
      <w:pPr>
        <w:pStyle w:val="NormalnytextDP"/>
        <w:rPr>
          <w:szCs w:val="24"/>
          <w:lang w:eastAsia="sk-SK"/>
        </w:rPr>
      </w:pPr>
      <w:proofErr w:type="spellStart"/>
      <w:r>
        <w:t>Malvér</w:t>
      </w:r>
      <w:proofErr w:type="spellEnd"/>
      <w:r>
        <w:t xml:space="preserve"> je škodlivý softvér, ktorý umožňuje hakerom prístup k počítačovej sieti. Môže sa šíriť cez e-maily, infikované webové stránky, USB kľúče a iné médiá. Keď sa </w:t>
      </w:r>
      <w:proofErr w:type="spellStart"/>
      <w:r>
        <w:t>malvér</w:t>
      </w:r>
      <w:proofErr w:type="spellEnd"/>
      <w:r>
        <w:t xml:space="preserve"> dostane do systému, môže vykonať rôzne škodlivé činnosti, ako je šifrovanie súborov (</w:t>
      </w:r>
      <w:proofErr w:type="spellStart"/>
      <w:r>
        <w:t>ransomware</w:t>
      </w:r>
      <w:proofErr w:type="spellEnd"/>
      <w:r>
        <w:t>), zhromažďovanie citlivých údajov (spyware), poškodenie systému (</w:t>
      </w:r>
      <w:proofErr w:type="spellStart"/>
      <w:r>
        <w:t>trojanský</w:t>
      </w:r>
      <w:proofErr w:type="spellEnd"/>
      <w:r>
        <w:t xml:space="preserve"> kôň) alebo zneužitie výpočtových zdrojov (</w:t>
      </w:r>
      <w:proofErr w:type="spellStart"/>
      <w:r>
        <w:t>botnet</w:t>
      </w:r>
      <w:proofErr w:type="spellEnd"/>
      <w:r>
        <w:t>).</w:t>
      </w:r>
    </w:p>
    <w:p w14:paraId="05BD1D06" w14:textId="77777777" w:rsidR="00EF3E97" w:rsidRDefault="00EF3E97" w:rsidP="00EF3E97">
      <w:pPr>
        <w:pStyle w:val="PodNadpiskapitoly3uroven"/>
      </w:pPr>
      <w:r>
        <w:t xml:space="preserve">Obrana </w:t>
      </w:r>
    </w:p>
    <w:p w14:paraId="1055A83F" w14:textId="3A1D0106" w:rsidR="00EF3E97" w:rsidRDefault="00EF3E97" w:rsidP="00EF3E97">
      <w:pPr>
        <w:pStyle w:val="NormalnytextDP"/>
      </w:pPr>
      <w:r>
        <w:t xml:space="preserve">Na ochranu pred </w:t>
      </w:r>
      <w:proofErr w:type="spellStart"/>
      <w:r>
        <w:t>malvérom</w:t>
      </w:r>
      <w:proofErr w:type="spellEnd"/>
      <w:r>
        <w:t xml:space="preserve"> je potrebné používať aktualizovaný antivírusový softvér, ktorý skenuje systém a odstraňuje škodlivý softvér. Okrem toho je dôležité neotvárať e-maily od neznámych odosielateľov, neklikať na </w:t>
      </w:r>
      <w:proofErr w:type="spellStart"/>
      <w:r>
        <w:t>podezrivé</w:t>
      </w:r>
      <w:proofErr w:type="spellEnd"/>
      <w:r>
        <w:t xml:space="preserve"> odkazy a neprevádzkovať neoverený softvér.</w:t>
      </w:r>
    </w:p>
    <w:p w14:paraId="7C058A4B" w14:textId="3780366E" w:rsidR="00EF3E97" w:rsidRDefault="00EF3E97" w:rsidP="00EF3E97">
      <w:pPr>
        <w:pStyle w:val="PodNadpisKapitoly"/>
      </w:pPr>
      <w:r>
        <w:t xml:space="preserve">Útok </w:t>
      </w:r>
      <w:proofErr w:type="spellStart"/>
      <w:r>
        <w:t>DDoS</w:t>
      </w:r>
      <w:proofErr w:type="spellEnd"/>
    </w:p>
    <w:p w14:paraId="5CC0C83B" w14:textId="77777777" w:rsidR="00EF3E97" w:rsidRDefault="00EF3E97" w:rsidP="00EF3E97">
      <w:pPr>
        <w:pStyle w:val="NormalnytextDP"/>
        <w:rPr>
          <w:szCs w:val="24"/>
          <w:lang w:eastAsia="sk-SK"/>
        </w:rPr>
      </w:pPr>
      <w:r>
        <w:t>Distribuovaný útok zahltením servera služby (</w:t>
      </w:r>
      <w:proofErr w:type="spellStart"/>
      <w:r>
        <w:t>DDoS</w:t>
      </w:r>
      <w:proofErr w:type="spellEnd"/>
      <w:r>
        <w:t>) spočíva v snahe znemožniť prístup k určitej lokalite alebo sieti tým, že sa na neho súčasne sústredí veľké množstvo požiadaviek. To vedie k zahlteniu servera a znemožneniu prístupu legitímnym používateľom.</w:t>
      </w:r>
      <w:r>
        <w:rPr>
          <w:szCs w:val="24"/>
          <w:lang w:eastAsia="sk-SK"/>
        </w:rPr>
        <w:t xml:space="preserve"> </w:t>
      </w:r>
    </w:p>
    <w:p w14:paraId="595705FF" w14:textId="77777777" w:rsidR="00EF3E97" w:rsidRDefault="00EF3E97" w:rsidP="00EF3E97">
      <w:pPr>
        <w:pStyle w:val="PodNadpiskapitoly3uroven"/>
      </w:pPr>
      <w:r>
        <w:t xml:space="preserve">Obrana </w:t>
      </w:r>
    </w:p>
    <w:p w14:paraId="6EF67065" w14:textId="596E1DFD" w:rsidR="00EF3E97" w:rsidRPr="00EF3E97" w:rsidRDefault="00EF3E97" w:rsidP="00EF3E97">
      <w:pPr>
        <w:pStyle w:val="NormalnytextDP"/>
      </w:pPr>
      <w:r w:rsidRPr="00EF3E97">
        <w:t xml:space="preserve">Na ochranu pred </w:t>
      </w:r>
      <w:proofErr w:type="spellStart"/>
      <w:r w:rsidRPr="00EF3E97">
        <w:t>DDoS</w:t>
      </w:r>
      <w:proofErr w:type="spellEnd"/>
      <w:r w:rsidRPr="00EF3E97">
        <w:t xml:space="preserve"> útokmi sa používajú ochranné systémy, ktoré dokážu rozpoznať a blokovať nezvyčajné prevádzky. To môže zahŕňať použitie firewallu, systémov detekcie a prevencie útokov (IDS/IPS) a služby distribuovaného odmietania služby (</w:t>
      </w:r>
      <w:proofErr w:type="spellStart"/>
      <w:r w:rsidRPr="00EF3E97">
        <w:t>DDoS</w:t>
      </w:r>
      <w:proofErr w:type="spellEnd"/>
      <w:r w:rsidRPr="00EF3E97">
        <w:t>).</w:t>
      </w:r>
    </w:p>
    <w:p w14:paraId="243D63D6" w14:textId="5B768F46" w:rsidR="00EF3E97" w:rsidRDefault="00EF3E97" w:rsidP="00EF3E97">
      <w:pPr>
        <w:pStyle w:val="PodNadpisKapitoly"/>
      </w:pPr>
      <w:r>
        <w:t>Neoprávnené získavanie údajov (</w:t>
      </w:r>
      <w:proofErr w:type="spellStart"/>
      <w:r>
        <w:t>fishing</w:t>
      </w:r>
      <w:proofErr w:type="spellEnd"/>
      <w:r>
        <w:t>)</w:t>
      </w:r>
    </w:p>
    <w:p w14:paraId="171BFAF3" w14:textId="77777777" w:rsidR="00EF3E97" w:rsidRDefault="00EF3E97" w:rsidP="00EF3E97">
      <w:pPr>
        <w:pStyle w:val="NormalnytextDP"/>
        <w:rPr>
          <w:szCs w:val="24"/>
          <w:lang w:eastAsia="sk-SK"/>
        </w:rPr>
      </w:pPr>
      <w:r>
        <w:t>Phishing je metóda podvodu, pri ktorej sa hakeri snažia získať citlivé informácie, ako sú heslá, bankové údaje alebo osobné informácie, od používateľov tým, že sa vydávajú za dôveryhodné inštitúcie alebo jednotlivcov. Tento typ útoku sa často uskutočňuje prostredníctvom e-mailov alebo falošných webových stránok.</w:t>
      </w:r>
    </w:p>
    <w:p w14:paraId="6EE25C15" w14:textId="77777777" w:rsidR="00EF3E97" w:rsidRDefault="00EF3E97" w:rsidP="00EF3E97">
      <w:pPr>
        <w:pStyle w:val="PodNadpiskapitoly3uroven"/>
      </w:pPr>
      <w:r>
        <w:lastRenderedPageBreak/>
        <w:t>Obrana</w:t>
      </w:r>
    </w:p>
    <w:p w14:paraId="2776F30D" w14:textId="47C1BFA8" w:rsidR="00EF3E97" w:rsidRDefault="00EF3E97" w:rsidP="00EF3E97">
      <w:pPr>
        <w:pStyle w:val="NormalnytextDP"/>
      </w:pPr>
      <w:r>
        <w:t xml:space="preserve"> Na ochranu pred phishingom je dôležité vzdelávať používateľov o tom, ako rozpoznať </w:t>
      </w:r>
      <w:proofErr w:type="spellStart"/>
      <w:r>
        <w:t>podezrivé</w:t>
      </w:r>
      <w:proofErr w:type="spellEnd"/>
      <w:r>
        <w:t xml:space="preserve"> e-maily a webové stránky. Okrem toho môžu byť použité technické riešenia, ako sú filtre na spam a webové filtre, ktoré blokujú prístup k falošným stránkam.</w:t>
      </w:r>
    </w:p>
    <w:p w14:paraId="0907D9C7" w14:textId="57E09958" w:rsidR="00EF3E97" w:rsidRDefault="00EF3E97" w:rsidP="00EF3E97">
      <w:pPr>
        <w:pStyle w:val="PodNadpisKapitoly"/>
      </w:pPr>
      <w:proofErr w:type="spellStart"/>
      <w:r>
        <w:t>Botnety</w:t>
      </w:r>
      <w:proofErr w:type="spellEnd"/>
    </w:p>
    <w:p w14:paraId="4D077252" w14:textId="637167B3" w:rsidR="00EF3E97" w:rsidRDefault="00EF3E97" w:rsidP="00EF3E97">
      <w:pPr>
        <w:pStyle w:val="NormalnytextDP"/>
      </w:pPr>
      <w:proofErr w:type="spellStart"/>
      <w:r w:rsidRPr="00EF3E97">
        <w:t>Botnety</w:t>
      </w:r>
      <w:proofErr w:type="spellEnd"/>
      <w:r w:rsidRPr="00EF3E97">
        <w:t xml:space="preserve"> sú súborom počítačov, ktoré boli infikované škodlivým softvérom a môžu byť vzdialene ovládané hackerom. Tieto </w:t>
      </w:r>
      <w:proofErr w:type="spellStart"/>
      <w:r w:rsidRPr="00EF3E97">
        <w:t>boty</w:t>
      </w:r>
      <w:proofErr w:type="spellEnd"/>
      <w:r w:rsidRPr="00EF3E97">
        <w:t xml:space="preserve"> alebo „zombie“ počítače môžu byť využité na vykonávanie rôznych činností, ako sú distribúcia spamu, útoky na webové stránky, šírenie ďalšieho </w:t>
      </w:r>
      <w:proofErr w:type="spellStart"/>
      <w:r w:rsidRPr="00EF3E97">
        <w:t>malvéru</w:t>
      </w:r>
      <w:proofErr w:type="spellEnd"/>
      <w:r w:rsidRPr="00EF3E97">
        <w:t xml:space="preserve"> alebo útoky </w:t>
      </w:r>
      <w:proofErr w:type="spellStart"/>
      <w:r w:rsidRPr="00EF3E97">
        <w:t>DDoS</w:t>
      </w:r>
      <w:proofErr w:type="spellEnd"/>
      <w:r w:rsidRPr="00EF3E97">
        <w:t>.</w:t>
      </w:r>
    </w:p>
    <w:p w14:paraId="6747E8BD" w14:textId="71EE371A" w:rsidR="00EF3E97" w:rsidRPr="00EF3E97" w:rsidRDefault="00EF3E97" w:rsidP="00EF3E97">
      <w:pPr>
        <w:pStyle w:val="PodNadpiskapitoly3uroven"/>
      </w:pPr>
      <w:r>
        <w:t>Obrana</w:t>
      </w:r>
    </w:p>
    <w:p w14:paraId="46B2FA31" w14:textId="20D2AB12" w:rsidR="00EF3E97" w:rsidRDefault="00EF3E97" w:rsidP="00EF3E97">
      <w:pPr>
        <w:pStyle w:val="NormalnytextDP"/>
      </w:pPr>
      <w:r w:rsidRPr="00EF3E97">
        <w:t xml:space="preserve">Na ochranu pred </w:t>
      </w:r>
      <w:proofErr w:type="spellStart"/>
      <w:r w:rsidRPr="00EF3E97">
        <w:t>botnetmi</w:t>
      </w:r>
      <w:proofErr w:type="spellEnd"/>
      <w:r w:rsidRPr="00EF3E97">
        <w:t xml:space="preserve"> sa používajú antivírusové programy a firewall, ktoré dokážu identifikovať a odstrániť škodlivý softvér. Okrem toho môžu byť použité aj ochranné softvérové nástroje na monitorovanie a detekciu nezvyčajnej siete.</w:t>
      </w:r>
    </w:p>
    <w:p w14:paraId="3A691403" w14:textId="47E2A535" w:rsidR="00A13055" w:rsidRDefault="00A13055" w:rsidP="00A13055">
      <w:pPr>
        <w:pStyle w:val="PodNadpisKapitoly"/>
      </w:pPr>
      <w:proofErr w:type="spellStart"/>
      <w:r>
        <w:t>Ransomware</w:t>
      </w:r>
      <w:proofErr w:type="spellEnd"/>
    </w:p>
    <w:p w14:paraId="77C7D971" w14:textId="4742C832" w:rsidR="00A13055" w:rsidRDefault="00A13055" w:rsidP="00A13055">
      <w:pPr>
        <w:pStyle w:val="NormalnytextDP"/>
      </w:pPr>
      <w:proofErr w:type="spellStart"/>
      <w:r w:rsidRPr="00A13055">
        <w:t>Ransomware</w:t>
      </w:r>
      <w:proofErr w:type="spellEnd"/>
      <w:r w:rsidRPr="00A13055">
        <w:t xml:space="preserve"> je škodlivý softvér, ktorý šifruje súbory na počítači alebo sieťovom zariadení a vyžaduje výkupné za ich obnovenie. Tento typ útoku môže mať katastrofálne dôsledky pre jednotlivcov aj organizácie, pretože môže spôsobiť trvalú stratu dát alebo narušiť prevádzku.</w:t>
      </w:r>
    </w:p>
    <w:p w14:paraId="7CCD0F10" w14:textId="1A882B8E" w:rsidR="00A13055" w:rsidRDefault="00A13055" w:rsidP="00A13055">
      <w:pPr>
        <w:pStyle w:val="PodNadpiskapitoly3uroven"/>
      </w:pPr>
      <w:r>
        <w:t>Obrana</w:t>
      </w:r>
    </w:p>
    <w:p w14:paraId="3AEBB55E" w14:textId="7159EB77" w:rsidR="00A13055" w:rsidRDefault="00A13055" w:rsidP="00A13055">
      <w:pPr>
        <w:pStyle w:val="NormalnytextDP"/>
      </w:pPr>
      <w:r w:rsidRPr="00A13055">
        <w:t xml:space="preserve">Na ochranu pred </w:t>
      </w:r>
      <w:proofErr w:type="spellStart"/>
      <w:r w:rsidRPr="00A13055">
        <w:t>ransomw</w:t>
      </w:r>
      <w:r w:rsidR="0015672E">
        <w:t>e</w:t>
      </w:r>
      <w:r w:rsidRPr="00A13055">
        <w:t>r</w:t>
      </w:r>
      <w:r w:rsidR="0015672E">
        <w:t>o</w:t>
      </w:r>
      <w:r w:rsidRPr="00A13055">
        <w:t>m</w:t>
      </w:r>
      <w:proofErr w:type="spellEnd"/>
      <w:r w:rsidRPr="00A13055">
        <w:t xml:space="preserve"> je dôležité pravidelne zálohovať dôležité súbory a udržiavať ich </w:t>
      </w:r>
      <w:proofErr w:type="spellStart"/>
      <w:r w:rsidRPr="00A13055">
        <w:t>offline</w:t>
      </w:r>
      <w:proofErr w:type="spellEnd"/>
      <w:r w:rsidRPr="00A13055">
        <w:t xml:space="preserve">, aby boli mimo dosahu </w:t>
      </w:r>
      <w:proofErr w:type="spellStart"/>
      <w:r w:rsidRPr="00A13055">
        <w:t>ransomware</w:t>
      </w:r>
      <w:proofErr w:type="spellEnd"/>
      <w:r w:rsidRPr="00A13055">
        <w:t>. Okrem toho je dôležité používať aktualizovaný antivírusový softvér a firewall a vzdelávať zamestnancov o bezpečnostných praktikách.</w:t>
      </w:r>
    </w:p>
    <w:p w14:paraId="5FB1F79E" w14:textId="208214BD" w:rsidR="00A13055" w:rsidRDefault="00A13055" w:rsidP="00A13055">
      <w:pPr>
        <w:pStyle w:val="NadpisKapitoly"/>
      </w:pPr>
      <w:r>
        <w:lastRenderedPageBreak/>
        <w:t>Firewall</w:t>
      </w:r>
    </w:p>
    <w:p w14:paraId="210A2F3E" w14:textId="5C8BB994" w:rsidR="00A13055" w:rsidRDefault="00A13055" w:rsidP="00A13055">
      <w:pPr>
        <w:pStyle w:val="NormalnytextDP"/>
      </w:pPr>
      <w:r w:rsidRPr="00A13055">
        <w:t xml:space="preserve">Firewall je základným prvkom zabezpečenia počítačových sietí a slúži na ochranu pred neoprávneným prístupom a útokmi z internetu. Jeho úlohou je monitorovať a kontrolovať komunikáciu medzi rôznymi sieťami, ako napríklad lokálnou </w:t>
      </w:r>
      <w:proofErr w:type="spellStart"/>
      <w:r w:rsidRPr="00A13055">
        <w:t>sietou</w:t>
      </w:r>
      <w:proofErr w:type="spellEnd"/>
      <w:r w:rsidRPr="00A13055">
        <w:t xml:space="preserve"> (LAN) a internetom, a zabezpečiť, aby sa neželané alebo škodlivé dáta nedostali do chránenej siete.</w:t>
      </w:r>
    </w:p>
    <w:p w14:paraId="32CA00FF" w14:textId="17C4859A" w:rsidR="00A13055" w:rsidRDefault="00A13055" w:rsidP="00A13055">
      <w:pPr>
        <w:pStyle w:val="PodNadpisKapitoly"/>
      </w:pPr>
      <w:r>
        <w:t>Princíp fungovania firewallu</w:t>
      </w:r>
    </w:p>
    <w:p w14:paraId="0BFA6EE0" w14:textId="6FB7F226" w:rsidR="00A13055" w:rsidRDefault="00612FDA" w:rsidP="00612FDA">
      <w:pPr>
        <w:pStyle w:val="NormalnytextDP"/>
      </w:pPr>
      <w:r w:rsidRPr="00612FDA">
        <w:t>Princíp fungovania firewallu spočíva v analýze sieťovej prevádzky a aplikovaní sady pravidiel na základe preddefinovaných pravidiel a politík zabezpečenia. Existujú rôzne typy firewallov, vrátane sieťových firewallov, aplikačných firewallov a osobných firewallov.</w:t>
      </w:r>
    </w:p>
    <w:p w14:paraId="0BD7AC4D" w14:textId="44AA64A4" w:rsidR="00612FDA" w:rsidRDefault="00612FDA" w:rsidP="00612FDA">
      <w:pPr>
        <w:pStyle w:val="PodNadpiskapitoly3uroven"/>
      </w:pPr>
      <w:r>
        <w:t>Sieťový firewall</w:t>
      </w:r>
    </w:p>
    <w:p w14:paraId="78D53FB1" w14:textId="78091D0F" w:rsidR="00612FDA" w:rsidRDefault="00612FDA" w:rsidP="00612FDA">
      <w:pPr>
        <w:pStyle w:val="NormalnytextDP"/>
      </w:pPr>
      <w:r w:rsidRPr="00612FDA">
        <w:t xml:space="preserve">Sieťový firewall je umiestnený medzi dvomi sieťami a monitoruje sieťový tok na základe IP adries a </w:t>
      </w:r>
      <w:proofErr w:type="spellStart"/>
      <w:r w:rsidRPr="00612FDA">
        <w:t>portových</w:t>
      </w:r>
      <w:proofErr w:type="spellEnd"/>
      <w:r w:rsidRPr="00612FDA">
        <w:t xml:space="preserve"> čísel. Vytvára virtuálnu bariéru medzi vnútornou sieťou (napríklad firemnou sieťou) a vonkajšou sieťou (napríklad internetom) a rozhoduje o tom, ktoré dáta majú povolený prístup a ktoré sú blokované.</w:t>
      </w:r>
    </w:p>
    <w:p w14:paraId="77751023" w14:textId="3A794F06" w:rsidR="0071083A" w:rsidRDefault="0071083A" w:rsidP="0071083A">
      <w:pPr>
        <w:pStyle w:val="PodNadpiskapitoly3uroven"/>
      </w:pPr>
      <w:r>
        <w:t>Aplikačný firewall</w:t>
      </w:r>
    </w:p>
    <w:p w14:paraId="51ED4209" w14:textId="19D71610" w:rsidR="0071083A" w:rsidRDefault="0071083A" w:rsidP="0071083A">
      <w:pPr>
        <w:pStyle w:val="NormalnytextDP"/>
      </w:pPr>
      <w:r w:rsidRPr="0071083A">
        <w:t>Aplikačný firewall pracuje na vyššej úrovni ako sieťový firewall a umožňuje kontrolovať a filtrovať konkrétne aplikácie alebo služby na základe ich identifikátorov (napríklad protokolov, portov alebo obsahu dát).</w:t>
      </w:r>
    </w:p>
    <w:p w14:paraId="6B80FF04" w14:textId="3BA61DA4" w:rsidR="0071083A" w:rsidRDefault="0071083A" w:rsidP="0071083A">
      <w:pPr>
        <w:pStyle w:val="PodNadpiskapitoly3uroven"/>
      </w:pPr>
      <w:r>
        <w:t>Osobný firewall</w:t>
      </w:r>
    </w:p>
    <w:p w14:paraId="1945FEB4" w14:textId="46C2AFC4" w:rsidR="0071083A" w:rsidRDefault="0071083A" w:rsidP="0071083A">
      <w:pPr>
        <w:pStyle w:val="NormalnytextDP"/>
      </w:pPr>
      <w:r w:rsidRPr="0071083A">
        <w:t>Osobný firewall je softvérová ochrana nainštalovaná na jednotlivé počítače a zabezpečuje, že iba povolené aplikácie a služby majú prístup k sieťovým zdrojom. Zvyčajne poskytuje používateľovi možnosť nastaviť pravidlá pre komunikáciu medzi počítačom a sieťou.</w:t>
      </w:r>
    </w:p>
    <w:p w14:paraId="095540AE" w14:textId="6E9A4906" w:rsidR="0071083A" w:rsidRDefault="0071083A" w:rsidP="0071083A">
      <w:pPr>
        <w:pStyle w:val="PodNadpisKapitoly"/>
      </w:pPr>
      <w:r>
        <w:t>Výhody použitia firewallu</w:t>
      </w:r>
    </w:p>
    <w:p w14:paraId="31FA23B8" w14:textId="28B28428" w:rsidR="0071083A" w:rsidRDefault="0071083A" w:rsidP="0071083A">
      <w:pPr>
        <w:pStyle w:val="PodNadpiskapitoly3uroven"/>
      </w:pPr>
      <w:r>
        <w:t>Bezpečnosť siete</w:t>
      </w:r>
    </w:p>
    <w:p w14:paraId="26607720" w14:textId="2335B93C" w:rsidR="0071083A" w:rsidRDefault="0071083A" w:rsidP="0071083A">
      <w:pPr>
        <w:pStyle w:val="NormalnytextDP"/>
      </w:pPr>
      <w:r w:rsidRPr="0071083A">
        <w:t>Firewall pomáha chrániť sieť pred neoprávneným prístupom a útokmi, čím znižuje riziko úniku citlivých dát alebo poškodenia systémov.</w:t>
      </w:r>
    </w:p>
    <w:p w14:paraId="668B0337" w14:textId="66BE8137" w:rsidR="0071083A" w:rsidRDefault="0071083A" w:rsidP="0071083A">
      <w:pPr>
        <w:pStyle w:val="PodNadpiskapitoly3uroven"/>
      </w:pPr>
      <w:r>
        <w:lastRenderedPageBreak/>
        <w:t>Kontrola a filtrovanie prevádzky</w:t>
      </w:r>
    </w:p>
    <w:p w14:paraId="492F224C" w14:textId="11CACBDE" w:rsidR="0071083A" w:rsidRDefault="0071083A" w:rsidP="0071083A">
      <w:pPr>
        <w:pStyle w:val="NormalnytextDP"/>
      </w:pPr>
      <w:r w:rsidRPr="0071083A">
        <w:t>Firewall poskytuje možnosť kontrolovať a filtrovať sieťovú prevádzku, čo umožňuje blokovanie škodlivého obsahu, spamu alebo nežiaducej komunikácie.</w:t>
      </w:r>
    </w:p>
    <w:p w14:paraId="13D5AD60" w14:textId="03489EDC" w:rsidR="0071083A" w:rsidRDefault="0071083A" w:rsidP="0071083A">
      <w:pPr>
        <w:pStyle w:val="PodNadpiskapitoly3uroven"/>
      </w:pPr>
      <w:r>
        <w:t xml:space="preserve">Ochrana pred </w:t>
      </w:r>
      <w:proofErr w:type="spellStart"/>
      <w:r>
        <w:t>malvérom</w:t>
      </w:r>
      <w:proofErr w:type="spellEnd"/>
    </w:p>
    <w:p w14:paraId="3D0C0F62" w14:textId="129EBD47" w:rsidR="0071083A" w:rsidRDefault="0071083A" w:rsidP="0071083A">
      <w:pPr>
        <w:pStyle w:val="NormalnytextDP"/>
      </w:pPr>
      <w:r w:rsidRPr="0071083A">
        <w:t xml:space="preserve">Firewall môže detegovať a blokovať pokusy o preniknutie </w:t>
      </w:r>
      <w:proofErr w:type="spellStart"/>
      <w:r w:rsidRPr="0071083A">
        <w:t>malvérom</w:t>
      </w:r>
      <w:proofErr w:type="spellEnd"/>
      <w:r w:rsidRPr="0071083A">
        <w:t xml:space="preserve">, ako sú vírusy, červy, trojské kone, </w:t>
      </w:r>
      <w:proofErr w:type="spellStart"/>
      <w:r w:rsidRPr="0071083A">
        <w:t>ransomvérové</w:t>
      </w:r>
      <w:proofErr w:type="spellEnd"/>
      <w:r w:rsidRPr="0071083A">
        <w:t xml:space="preserve"> útoky a iné škodlivé programy</w:t>
      </w:r>
      <w:r>
        <w:t>.</w:t>
      </w:r>
    </w:p>
    <w:p w14:paraId="3FB50590" w14:textId="1EEE89BA" w:rsidR="0071083A" w:rsidRDefault="0071083A" w:rsidP="0071083A">
      <w:pPr>
        <w:pStyle w:val="PodNadpiskapitoly3uroven"/>
      </w:pPr>
      <w:r>
        <w:t>Zvýšenie dôvernosti</w:t>
      </w:r>
    </w:p>
    <w:p w14:paraId="2999C8DE" w14:textId="3F06ABAC" w:rsidR="0071083A" w:rsidRDefault="0071083A" w:rsidP="0071083A">
      <w:pPr>
        <w:pStyle w:val="NormalnytextDP"/>
      </w:pPr>
      <w:r w:rsidRPr="0071083A">
        <w:t>Firewall môže pomôcť udržať dôvernosť dát tým, že obmedzuje prístup k citlivým informáciám iba na autorizovaných používateľov.</w:t>
      </w:r>
    </w:p>
    <w:p w14:paraId="6B42C517" w14:textId="326C3879" w:rsidR="0071083A" w:rsidRDefault="0071083A" w:rsidP="0071083A">
      <w:pPr>
        <w:pStyle w:val="PodNadpiskapitoly3uroven"/>
      </w:pPr>
      <w:r>
        <w:t>Monitorovanie a audit</w:t>
      </w:r>
    </w:p>
    <w:p w14:paraId="78F319FF" w14:textId="7A74FA39" w:rsidR="0071083A" w:rsidRDefault="0071083A" w:rsidP="0071083A">
      <w:pPr>
        <w:pStyle w:val="NormalnytextDP"/>
      </w:pPr>
      <w:r w:rsidRPr="0071083A">
        <w:t>Mnohé firewally poskytujú funkcie monitorovania a auditu siete, čo umožňuje sledovať sieťovú prevádzku, identifikovať hrozby a vyhodnocovať bezpečnostné udalosti.</w:t>
      </w:r>
    </w:p>
    <w:p w14:paraId="2AFABEA3" w14:textId="48091E1F" w:rsidR="0071083A" w:rsidRDefault="0071083A" w:rsidP="0071083A">
      <w:pPr>
        <w:pStyle w:val="PodNadpisKapitoly"/>
      </w:pPr>
      <w:r w:rsidRPr="0071083A">
        <w:t>Dôležitosť použitia firewallov v</w:t>
      </w:r>
      <w:r>
        <w:t> </w:t>
      </w:r>
      <w:r w:rsidRPr="0071083A">
        <w:t>sieti</w:t>
      </w:r>
    </w:p>
    <w:p w14:paraId="7BDDF0A7" w14:textId="63C9555B" w:rsidR="0071083A" w:rsidRDefault="0071083A" w:rsidP="0071083A">
      <w:pPr>
        <w:pStyle w:val="NormalnytextDP"/>
      </w:pPr>
      <w:r w:rsidRPr="0071083A">
        <w:t>Je dôležité si uvedomiť, že firewall je iba jedným z mnohých opatrení zabezpečenia, a preto by sa mal používať v kombinácii s inými bezpečnostnými opatreniami, ako sú antivírusové programy, aktualizácie softvéru a správa opráv, aby sa dosiahla optimálna bezpečnosť siete.</w:t>
      </w:r>
    </w:p>
    <w:p w14:paraId="4763797B" w14:textId="798C4B31" w:rsidR="0071083A" w:rsidRDefault="0071083A" w:rsidP="0071083A">
      <w:pPr>
        <w:pStyle w:val="NadpisKapitoly"/>
      </w:pPr>
      <w:r>
        <w:lastRenderedPageBreak/>
        <w:t>Antivírus</w:t>
      </w:r>
    </w:p>
    <w:p w14:paraId="7B60F13F" w14:textId="3AE3B54E" w:rsidR="0071083A" w:rsidRDefault="0071083A" w:rsidP="0071083A">
      <w:pPr>
        <w:pStyle w:val="NormalnytextDP"/>
      </w:pPr>
      <w:r w:rsidRPr="0071083A">
        <w:t xml:space="preserve">Pojmom „antivírus“ sa v súčasnosti označuje bezpečnostný softvér zložený z viacerých ochranných vrstiev, ktoré zachytávajú, blokujú a odstraňujú nielen vírusy, ale </w:t>
      </w:r>
      <w:proofErr w:type="spellStart"/>
      <w:r w:rsidRPr="0071083A">
        <w:t>malvér</w:t>
      </w:r>
      <w:proofErr w:type="spellEnd"/>
      <w:r w:rsidRPr="0071083A">
        <w:t xml:space="preserve"> vo všeobecnosti, ako aj chránia používateľov pred ďalšími kybernetickými hrozbami.</w:t>
      </w:r>
    </w:p>
    <w:p w14:paraId="64FC65BC" w14:textId="3D10766D" w:rsidR="0071083A" w:rsidRDefault="0071083A" w:rsidP="0071083A">
      <w:pPr>
        <w:pStyle w:val="PodNadpisKapitoly"/>
      </w:pPr>
      <w:r>
        <w:t>Čo je antivírus ?</w:t>
      </w:r>
    </w:p>
    <w:p w14:paraId="3BA3ADB3" w14:textId="1842BA27" w:rsidR="0071083A" w:rsidRDefault="00B95072" w:rsidP="00B95072">
      <w:pPr>
        <w:pStyle w:val="NormalnytextDP"/>
      </w:pPr>
      <w:r w:rsidRPr="00B95072">
        <w:t xml:space="preserve">Antivírusový program pôvodne označoval softvér, ktorý slúžil na zachytávanie a niekedy aj odstraňovanie počítačových vírusov z infikovaných zariadení, pričom tiež pomáhal zastaviť ďalšie šírenie škodlivého obsahu. Platilo to hlavne v deväťdesiatych rokoch minulého storočia a krátko po roku 2000. S dramatickým nárastom v množstve </w:t>
      </w:r>
      <w:proofErr w:type="spellStart"/>
      <w:r w:rsidRPr="00B95072">
        <w:t>malvéru</w:t>
      </w:r>
      <w:proofErr w:type="spellEnd"/>
      <w:r w:rsidRPr="00B95072">
        <w:t xml:space="preserve"> rôznych druhov sa však antivírusové programy vyvinuli do komplexných bezpečnostných riešení.</w:t>
      </w:r>
    </w:p>
    <w:p w14:paraId="703316FE" w14:textId="41688F14" w:rsidR="00B95072" w:rsidRPr="00B95072" w:rsidRDefault="00B95072" w:rsidP="00B95072">
      <w:pPr>
        <w:pStyle w:val="PodNadpisKapitoly"/>
      </w:pPr>
      <w:r>
        <w:t xml:space="preserve"> </w:t>
      </w:r>
      <w:r w:rsidRPr="00B95072">
        <w:t>Ako funguje moderné riešenie kybernetickej bezpečnosti</w:t>
      </w:r>
      <w:r>
        <w:t xml:space="preserve"> </w:t>
      </w:r>
      <w:r w:rsidRPr="00B95072">
        <w:t>?</w:t>
      </w:r>
    </w:p>
    <w:p w14:paraId="0718C3DE" w14:textId="77777777" w:rsidR="00FD275C" w:rsidRDefault="00FD275C" w:rsidP="00FD275C">
      <w:pPr>
        <w:pStyle w:val="NadpisKapitoly"/>
      </w:pPr>
      <w:bookmarkStart w:id="1" w:name="_Toc259202645"/>
      <w:r>
        <w:lastRenderedPageBreak/>
        <w:t>Ilustrácie, tabuľky, rovnice</w:t>
      </w:r>
      <w:bookmarkEnd w:id="1"/>
    </w:p>
    <w:p w14:paraId="5C1ED45E" w14:textId="77777777" w:rsidR="00FD275C" w:rsidRPr="00B71D7E" w:rsidRDefault="00FD275C" w:rsidP="00FD275C">
      <w:pPr>
        <w:pStyle w:val="NormalnytextDP"/>
      </w:pPr>
      <w:r w:rsidRPr="00B71D7E">
        <w:t>V práci sa môžu vyskytovať okrem slovného textu aj informácie vyjadrené v obrazovej forme a symbolmi.</w:t>
      </w:r>
    </w:p>
    <w:p w14:paraId="25C6073F" w14:textId="77777777" w:rsidR="00FD275C" w:rsidRPr="00B71D7E" w:rsidRDefault="00FD275C" w:rsidP="00FD275C">
      <w:pPr>
        <w:pStyle w:val="PodNadpisKapitoly"/>
      </w:pPr>
      <w:bookmarkStart w:id="2" w:name="_Ref101952800"/>
      <w:bookmarkStart w:id="3" w:name="_Toc102191187"/>
      <w:bookmarkStart w:id="4" w:name="_Toc259202646"/>
      <w:r w:rsidRPr="00B71D7E">
        <w:t>Ilustrácie</w:t>
      </w:r>
      <w:bookmarkEnd w:id="2"/>
      <w:bookmarkEnd w:id="3"/>
      <w:bookmarkEnd w:id="4"/>
    </w:p>
    <w:p w14:paraId="3910C159" w14:textId="77777777" w:rsidR="00FD275C" w:rsidRPr="00B71D7E" w:rsidRDefault="00FD275C" w:rsidP="00FD275C">
      <w:pPr>
        <w:pStyle w:val="NormalnytextDP"/>
        <w:keepNext/>
        <w:rPr>
          <w:i/>
          <w:iCs/>
        </w:rPr>
      </w:pPr>
      <w:r w:rsidRPr="00B71D7E">
        <w:rPr>
          <w:b/>
          <w:bCs/>
        </w:rPr>
        <w:t>Ilustrácie</w:t>
      </w:r>
      <w:r w:rsidRPr="00B71D7E">
        <w:t xml:space="preserve"> sú obrázky obsahujúce </w:t>
      </w:r>
      <w:r w:rsidRPr="00B71D7E">
        <w:rPr>
          <w:b/>
          <w:bCs/>
        </w:rPr>
        <w:t>grafy</w:t>
      </w:r>
      <w:r w:rsidRPr="00B71D7E">
        <w:t xml:space="preserve">, </w:t>
      </w:r>
      <w:r w:rsidRPr="00B71D7E">
        <w:rPr>
          <w:b/>
          <w:bCs/>
        </w:rPr>
        <w:t>diagramy</w:t>
      </w:r>
      <w:r w:rsidRPr="00B71D7E">
        <w:t xml:space="preserve">, </w:t>
      </w:r>
      <w:r w:rsidRPr="00B71D7E">
        <w:rPr>
          <w:b/>
          <w:bCs/>
        </w:rPr>
        <w:t>mapy</w:t>
      </w:r>
      <w:r w:rsidRPr="00B71D7E">
        <w:t xml:space="preserve">, </w:t>
      </w:r>
      <w:r w:rsidRPr="00B71D7E">
        <w:rPr>
          <w:b/>
          <w:bCs/>
        </w:rPr>
        <w:t>schémy</w:t>
      </w:r>
      <w:r w:rsidRPr="00B71D7E">
        <w:t xml:space="preserve"> a pod. Nie je potrebné rozlišovať rozličné typy ilustrácií, stačí, ak sa všetky označia ako „Obrázok”. Všetky ilustrácie musia byť očíslované súvislým radom číslic v celej práci a musia mať titulky (názov obrázku) pri každom obrázku. Text titulku musí byť pochopiteľný aj bez kontextu. Majú sa zaradiť bezprostredne za textom, kde sa spomínajú po prvýkrát (najlepšie na tej istej strane). Obrázok by mal byť podľa možnosti centrovaný. Pri odkazovaní na da</w:t>
      </w:r>
      <w:r>
        <w:t>ný obrázok v texte použijeme odkaz uvedený v zátvorke</w:t>
      </w:r>
      <w:r w:rsidRPr="00B71D7E">
        <w:t xml:space="preserve"> (napr. </w:t>
      </w:r>
      <w:r>
        <w:fldChar w:fldCharType="begin"/>
      </w:r>
      <w:r>
        <w:instrText xml:space="preserve"> REF _Ref149718301 \h  \* MERGEFORMAT </w:instrText>
      </w:r>
      <w:r>
        <w:fldChar w:fldCharType="separate"/>
      </w:r>
      <w:r w:rsidR="002B6488" w:rsidRPr="00B71D7E">
        <w:t>Obr. </w:t>
      </w:r>
      <w:r w:rsidR="002B6488">
        <w:t>1</w:t>
      </w:r>
      <w:r>
        <w:fldChar w:fldCharType="end"/>
      </w:r>
      <w:r w:rsidRPr="00B71D7E">
        <w:t xml:space="preserve">). </w:t>
      </w:r>
    </w:p>
    <w:p w14:paraId="52D6356B" w14:textId="77777777" w:rsidR="00FD275C" w:rsidRPr="00B71D7E" w:rsidRDefault="00A421D0" w:rsidP="00185923">
      <w:pPr>
        <w:pStyle w:val="NormalnytextDP"/>
        <w:ind w:firstLine="0"/>
        <w:jc w:val="center"/>
      </w:pPr>
      <w:r>
        <w:rPr>
          <w:noProof/>
          <w:lang w:eastAsia="sk-SK"/>
        </w:rPr>
        <w:drawing>
          <wp:inline distT="0" distB="0" distL="0" distR="0" wp14:anchorId="155F02BC" wp14:editId="78F8AC0D">
            <wp:extent cx="3649980" cy="2728595"/>
            <wp:effectExtent l="19050" t="0" r="7620" b="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ok 1"/>
                    <pic:cNvPicPr>
                      <a:picLocks noChangeAspect="1" noChangeArrowheads="1"/>
                    </pic:cNvPicPr>
                  </pic:nvPicPr>
                  <pic:blipFill>
                    <a:blip r:embed="rId9" cstate="print"/>
                    <a:srcRect/>
                    <a:stretch>
                      <a:fillRect/>
                    </a:stretch>
                  </pic:blipFill>
                  <pic:spPr bwMode="auto">
                    <a:xfrm>
                      <a:off x="0" y="0"/>
                      <a:ext cx="3649980" cy="2728595"/>
                    </a:xfrm>
                    <a:prstGeom prst="rect">
                      <a:avLst/>
                    </a:prstGeom>
                    <a:noFill/>
                    <a:ln w="9525">
                      <a:noFill/>
                      <a:miter lim="800000"/>
                      <a:headEnd/>
                      <a:tailEnd/>
                    </a:ln>
                  </pic:spPr>
                </pic:pic>
              </a:graphicData>
            </a:graphic>
          </wp:inline>
        </w:drawing>
      </w:r>
    </w:p>
    <w:p w14:paraId="7ECC2BA6" w14:textId="77777777" w:rsidR="00FD275C" w:rsidRPr="000F658B" w:rsidRDefault="00FD275C" w:rsidP="00FD275C">
      <w:pPr>
        <w:pStyle w:val="Popis"/>
        <w:rPr>
          <w:color w:val="A6A6A6"/>
        </w:rPr>
      </w:pPr>
      <w:bookmarkStart w:id="5" w:name="_Ref149718301"/>
      <w:bookmarkStart w:id="6" w:name="_Toc150181788"/>
      <w:bookmarkStart w:id="7" w:name="_Toc304224502"/>
      <w:bookmarkStart w:id="8" w:name="_Toc304224593"/>
      <w:bookmarkStart w:id="9" w:name="_Toc304224713"/>
      <w:r w:rsidRPr="00B71D7E">
        <w:t>Obr. </w:t>
      </w:r>
      <w:r>
        <w:fldChar w:fldCharType="begin"/>
      </w:r>
      <w:r>
        <w:instrText xml:space="preserve"> SEQ Obr. \* ARABIC </w:instrText>
      </w:r>
      <w:r>
        <w:fldChar w:fldCharType="separate"/>
      </w:r>
      <w:r w:rsidR="002B6488">
        <w:rPr>
          <w:noProof/>
        </w:rPr>
        <w:t>1</w:t>
      </w:r>
      <w:r>
        <w:rPr>
          <w:noProof/>
        </w:rPr>
        <w:fldChar w:fldCharType="end"/>
      </w:r>
      <w:bookmarkEnd w:id="5"/>
      <w:r w:rsidRPr="00B71D7E">
        <w:tab/>
      </w:r>
      <w:bookmarkEnd w:id="6"/>
      <w:r>
        <w:t>Názov obrázka</w:t>
      </w:r>
      <w:r w:rsidR="008F53EF" w:rsidRPr="000F658B">
        <w:rPr>
          <w:color w:val="A6A6A6"/>
        </w:rPr>
        <w:t xml:space="preserve"> (štýl Popis, </w:t>
      </w:r>
      <w:proofErr w:type="spellStart"/>
      <w:r w:rsidR="008F53EF" w:rsidRPr="000F658B">
        <w:rPr>
          <w:color w:val="A6A6A6"/>
        </w:rPr>
        <w:t>Popiska-Caption</w:t>
      </w:r>
      <w:proofErr w:type="spellEnd"/>
      <w:r w:rsidR="008F53EF" w:rsidRPr="000F658B">
        <w:rPr>
          <w:color w:val="A6A6A6"/>
        </w:rPr>
        <w:t>)</w:t>
      </w:r>
      <w:bookmarkEnd w:id="7"/>
      <w:bookmarkEnd w:id="8"/>
      <w:bookmarkEnd w:id="9"/>
    </w:p>
    <w:p w14:paraId="79B38114" w14:textId="77777777" w:rsidR="00FD275C" w:rsidRPr="00B71D7E" w:rsidRDefault="00FD275C" w:rsidP="00FD275C">
      <w:pPr>
        <w:pStyle w:val="PodNadpisKapitoly"/>
      </w:pPr>
      <w:bookmarkStart w:id="10" w:name="_Toc102191188"/>
      <w:bookmarkStart w:id="11" w:name="_Toc259202647"/>
      <w:r w:rsidRPr="00B71D7E">
        <w:t>Tabuľky</w:t>
      </w:r>
      <w:bookmarkEnd w:id="10"/>
      <w:bookmarkEnd w:id="11"/>
    </w:p>
    <w:p w14:paraId="766BCD2E" w14:textId="77777777" w:rsidR="00FD275C" w:rsidRPr="00B71D7E" w:rsidRDefault="00FD275C" w:rsidP="00FD275C">
      <w:pPr>
        <w:pStyle w:val="NormalnytextDP"/>
      </w:pPr>
      <w:r w:rsidRPr="00B71D7E">
        <w:t>Tabuľky prezentujú myšlienky a tvrdenia popisované v práci. Akýkoľvek tabuľkový materiál, ktorý sa skladá z viac než štyroch alebo piatich riadkov, by mal byť spracovaný do</w:t>
      </w:r>
      <w:r w:rsidR="004445CD">
        <w:t> </w:t>
      </w:r>
      <w:r w:rsidRPr="00B71D7E">
        <w:t>formy tabuľky. Popis a záhlavie tabuľky má byť zrozum</w:t>
      </w:r>
      <w:r w:rsidR="004445CD">
        <w:t>iteľné samostatne bez odkazu na </w:t>
      </w:r>
      <w:r w:rsidRPr="00B71D7E">
        <w:t xml:space="preserve">text. Záhlavia majú vyjadrovať druh veličiny a typy jednotiek vo forme „veličina/jednotka”, je potrebné používať rovnaké symboly a skratky ako v texte. Každá </w:t>
      </w:r>
      <w:r w:rsidRPr="00B71D7E">
        <w:lastRenderedPageBreak/>
        <w:t>tabuľka musí mať poradové číslo a titulok, umiestnený zv</w:t>
      </w:r>
      <w:r w:rsidR="004445CD">
        <w:t>yčajne nad tabuľkou. Tabuľka by </w:t>
      </w:r>
      <w:r w:rsidRPr="00B71D7E">
        <w:t>mala mať rovnakú orientáciu, ako text práce.</w:t>
      </w:r>
    </w:p>
    <w:p w14:paraId="20AB53BA" w14:textId="77777777" w:rsidR="00FD275C" w:rsidRPr="000F658B" w:rsidRDefault="00FD275C" w:rsidP="00FD275C">
      <w:pPr>
        <w:pStyle w:val="Popis"/>
        <w:rPr>
          <w:color w:val="A6A6A6"/>
        </w:rPr>
      </w:pPr>
      <w:bookmarkStart w:id="12" w:name="_Toc150181790"/>
      <w:bookmarkStart w:id="13" w:name="_Toc304224503"/>
      <w:bookmarkStart w:id="14" w:name="_Toc304224594"/>
      <w:bookmarkStart w:id="15" w:name="_Toc304224714"/>
      <w:r w:rsidRPr="00B71D7E">
        <w:t>Tab. </w:t>
      </w:r>
      <w:r>
        <w:fldChar w:fldCharType="begin"/>
      </w:r>
      <w:r>
        <w:instrText xml:space="preserve"> SEQ Tab. \* ARABIC </w:instrText>
      </w:r>
      <w:r>
        <w:fldChar w:fldCharType="separate"/>
      </w:r>
      <w:r w:rsidR="002B6488">
        <w:rPr>
          <w:noProof/>
        </w:rPr>
        <w:t>1</w:t>
      </w:r>
      <w:r>
        <w:rPr>
          <w:noProof/>
        </w:rPr>
        <w:fldChar w:fldCharType="end"/>
      </w:r>
      <w:r w:rsidRPr="00B71D7E">
        <w:tab/>
      </w:r>
      <w:bookmarkEnd w:id="12"/>
      <w:r>
        <w:t>Názov tabuľky</w:t>
      </w:r>
      <w:r w:rsidR="008F53EF">
        <w:t xml:space="preserve"> </w:t>
      </w:r>
      <w:r w:rsidR="008F53EF" w:rsidRPr="000F658B">
        <w:rPr>
          <w:color w:val="A6A6A6"/>
        </w:rPr>
        <w:t xml:space="preserve">(štýl Popis, </w:t>
      </w:r>
      <w:proofErr w:type="spellStart"/>
      <w:r w:rsidR="008F53EF" w:rsidRPr="000F658B">
        <w:rPr>
          <w:color w:val="A6A6A6"/>
        </w:rPr>
        <w:t>Popiska-Caption</w:t>
      </w:r>
      <w:proofErr w:type="spellEnd"/>
      <w:r w:rsidR="008F53EF" w:rsidRPr="000F658B">
        <w:rPr>
          <w:color w:val="A6A6A6"/>
        </w:rPr>
        <w:t>)</w:t>
      </w:r>
      <w:bookmarkEnd w:id="13"/>
      <w:bookmarkEnd w:id="14"/>
      <w:bookmarkEnd w:id="15"/>
    </w:p>
    <w:tbl>
      <w:tblPr>
        <w:tblW w:w="6190" w:type="dxa"/>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A0" w:firstRow="1" w:lastRow="0" w:firstColumn="1" w:lastColumn="0" w:noHBand="0" w:noVBand="0"/>
      </w:tblPr>
      <w:tblGrid>
        <w:gridCol w:w="1526"/>
        <w:gridCol w:w="1166"/>
        <w:gridCol w:w="1166"/>
        <w:gridCol w:w="1166"/>
        <w:gridCol w:w="1166"/>
      </w:tblGrid>
      <w:tr w:rsidR="00FD275C" w:rsidRPr="00736677" w14:paraId="40CF81FF" w14:textId="77777777" w:rsidTr="00437497">
        <w:trPr>
          <w:jc w:val="center"/>
        </w:trPr>
        <w:tc>
          <w:tcPr>
            <w:tcW w:w="1526" w:type="dxa"/>
            <w:tcBorders>
              <w:top w:val="double" w:sz="6" w:space="0" w:color="000000"/>
              <w:bottom w:val="double" w:sz="4" w:space="0" w:color="auto"/>
              <w:right w:val="double" w:sz="4" w:space="0" w:color="auto"/>
            </w:tcBorders>
          </w:tcPr>
          <w:p w14:paraId="67B7BD57" w14:textId="77777777" w:rsidR="00FD275C" w:rsidRPr="00B71D7E" w:rsidRDefault="00FD275C" w:rsidP="00437497">
            <w:pPr>
              <w:pStyle w:val="Tabulka"/>
              <w:jc w:val="center"/>
            </w:pPr>
          </w:p>
        </w:tc>
        <w:tc>
          <w:tcPr>
            <w:tcW w:w="1166" w:type="dxa"/>
            <w:tcBorders>
              <w:top w:val="double" w:sz="6" w:space="0" w:color="000000"/>
              <w:left w:val="double" w:sz="4" w:space="0" w:color="auto"/>
              <w:bottom w:val="double" w:sz="4" w:space="0" w:color="auto"/>
            </w:tcBorders>
          </w:tcPr>
          <w:p w14:paraId="0EE7AA58" w14:textId="77777777" w:rsidR="00FD275C" w:rsidRPr="00B71D7E" w:rsidRDefault="00FD275C" w:rsidP="00437497">
            <w:pPr>
              <w:pStyle w:val="Tabulka"/>
              <w:tabs>
                <w:tab w:val="clear" w:pos="567"/>
              </w:tabs>
              <w:jc w:val="center"/>
            </w:pPr>
            <w:r>
              <w:t>1.A</w:t>
            </w:r>
          </w:p>
        </w:tc>
        <w:tc>
          <w:tcPr>
            <w:tcW w:w="1166" w:type="dxa"/>
            <w:tcBorders>
              <w:top w:val="double" w:sz="6" w:space="0" w:color="000000"/>
              <w:bottom w:val="double" w:sz="4" w:space="0" w:color="auto"/>
            </w:tcBorders>
          </w:tcPr>
          <w:p w14:paraId="687EAF7C" w14:textId="77777777" w:rsidR="00FD275C" w:rsidRPr="00B71D7E" w:rsidRDefault="00FD275C" w:rsidP="00437497">
            <w:pPr>
              <w:pStyle w:val="Tabulka"/>
              <w:tabs>
                <w:tab w:val="clear" w:pos="567"/>
              </w:tabs>
              <w:jc w:val="center"/>
            </w:pPr>
            <w:r>
              <w:t>1.B</w:t>
            </w:r>
          </w:p>
        </w:tc>
        <w:tc>
          <w:tcPr>
            <w:tcW w:w="1166" w:type="dxa"/>
            <w:tcBorders>
              <w:top w:val="double" w:sz="6" w:space="0" w:color="000000"/>
              <w:bottom w:val="double" w:sz="4" w:space="0" w:color="auto"/>
            </w:tcBorders>
          </w:tcPr>
          <w:p w14:paraId="5F1F06C1" w14:textId="77777777" w:rsidR="00FD275C" w:rsidRPr="00B71D7E" w:rsidRDefault="00FD275C" w:rsidP="00437497">
            <w:pPr>
              <w:pStyle w:val="Tabulka"/>
              <w:tabs>
                <w:tab w:val="clear" w:pos="567"/>
              </w:tabs>
              <w:jc w:val="center"/>
            </w:pPr>
            <w:r>
              <w:t>1.C</w:t>
            </w:r>
          </w:p>
        </w:tc>
        <w:tc>
          <w:tcPr>
            <w:tcW w:w="1166" w:type="dxa"/>
            <w:tcBorders>
              <w:top w:val="double" w:sz="6" w:space="0" w:color="000000"/>
              <w:bottom w:val="double" w:sz="4" w:space="0" w:color="auto"/>
            </w:tcBorders>
          </w:tcPr>
          <w:p w14:paraId="44530ABB" w14:textId="77777777" w:rsidR="00FD275C" w:rsidRPr="00B71D7E" w:rsidRDefault="00FD275C" w:rsidP="00437497">
            <w:pPr>
              <w:pStyle w:val="Tabulka"/>
              <w:tabs>
                <w:tab w:val="clear" w:pos="567"/>
              </w:tabs>
              <w:jc w:val="center"/>
            </w:pPr>
            <w:r>
              <w:t>1.D</w:t>
            </w:r>
          </w:p>
        </w:tc>
      </w:tr>
      <w:tr w:rsidR="00FD275C" w:rsidRPr="00736677" w14:paraId="3EA994C9" w14:textId="77777777" w:rsidTr="00437497">
        <w:trPr>
          <w:jc w:val="center"/>
        </w:trPr>
        <w:tc>
          <w:tcPr>
            <w:tcW w:w="1526" w:type="dxa"/>
            <w:tcBorders>
              <w:top w:val="double" w:sz="4" w:space="0" w:color="auto"/>
              <w:right w:val="double" w:sz="4" w:space="0" w:color="auto"/>
            </w:tcBorders>
          </w:tcPr>
          <w:p w14:paraId="73BAFA36" w14:textId="77777777" w:rsidR="00FD275C" w:rsidRPr="00B71D7E" w:rsidRDefault="00FD275C" w:rsidP="00437497">
            <w:pPr>
              <w:pStyle w:val="Tabulka"/>
              <w:tabs>
                <w:tab w:val="clear" w:pos="567"/>
              </w:tabs>
              <w:jc w:val="left"/>
            </w:pPr>
            <w:r>
              <w:t>prezentácie</w:t>
            </w:r>
          </w:p>
        </w:tc>
        <w:tc>
          <w:tcPr>
            <w:tcW w:w="1166" w:type="dxa"/>
            <w:tcBorders>
              <w:top w:val="double" w:sz="4" w:space="0" w:color="auto"/>
              <w:left w:val="double" w:sz="4" w:space="0" w:color="auto"/>
            </w:tcBorders>
          </w:tcPr>
          <w:p w14:paraId="671DDD01" w14:textId="77777777" w:rsidR="00FD275C" w:rsidRPr="00B71D7E" w:rsidRDefault="00FD275C" w:rsidP="00437497">
            <w:pPr>
              <w:pStyle w:val="Tabulka"/>
            </w:pPr>
            <w:r>
              <w:t>10</w:t>
            </w:r>
          </w:p>
        </w:tc>
        <w:tc>
          <w:tcPr>
            <w:tcW w:w="1166" w:type="dxa"/>
            <w:tcBorders>
              <w:top w:val="double" w:sz="4" w:space="0" w:color="auto"/>
            </w:tcBorders>
          </w:tcPr>
          <w:p w14:paraId="7FB46512" w14:textId="77777777" w:rsidR="00FD275C" w:rsidRPr="00B71D7E" w:rsidRDefault="00FD275C" w:rsidP="00437497">
            <w:pPr>
              <w:pStyle w:val="Tabulka"/>
            </w:pPr>
            <w:r>
              <w:t>12</w:t>
            </w:r>
          </w:p>
        </w:tc>
        <w:tc>
          <w:tcPr>
            <w:tcW w:w="1166" w:type="dxa"/>
            <w:tcBorders>
              <w:top w:val="double" w:sz="4" w:space="0" w:color="auto"/>
            </w:tcBorders>
          </w:tcPr>
          <w:p w14:paraId="46967174" w14:textId="77777777" w:rsidR="00FD275C" w:rsidRPr="00B71D7E" w:rsidRDefault="00FD275C" w:rsidP="00437497">
            <w:pPr>
              <w:pStyle w:val="Tabulka"/>
            </w:pPr>
            <w:r>
              <w:t>13</w:t>
            </w:r>
          </w:p>
        </w:tc>
        <w:tc>
          <w:tcPr>
            <w:tcW w:w="1166" w:type="dxa"/>
            <w:tcBorders>
              <w:top w:val="double" w:sz="4" w:space="0" w:color="auto"/>
            </w:tcBorders>
          </w:tcPr>
          <w:p w14:paraId="148B4A2E" w14:textId="77777777" w:rsidR="00FD275C" w:rsidRPr="00B71D7E" w:rsidRDefault="00FD275C" w:rsidP="00437497">
            <w:pPr>
              <w:pStyle w:val="Tabulka"/>
            </w:pPr>
            <w:r>
              <w:t>11</w:t>
            </w:r>
          </w:p>
        </w:tc>
      </w:tr>
      <w:tr w:rsidR="00FD275C" w:rsidRPr="00736677" w14:paraId="66632D81" w14:textId="77777777" w:rsidTr="00437497">
        <w:trPr>
          <w:jc w:val="center"/>
        </w:trPr>
        <w:tc>
          <w:tcPr>
            <w:tcW w:w="1526" w:type="dxa"/>
            <w:tcBorders>
              <w:right w:val="double" w:sz="4" w:space="0" w:color="auto"/>
            </w:tcBorders>
          </w:tcPr>
          <w:p w14:paraId="0ABDC734" w14:textId="77777777" w:rsidR="00FD275C" w:rsidRPr="00B71D7E" w:rsidRDefault="00FD275C" w:rsidP="00437497">
            <w:pPr>
              <w:pStyle w:val="Tabulka"/>
              <w:tabs>
                <w:tab w:val="clear" w:pos="567"/>
              </w:tabs>
              <w:jc w:val="left"/>
            </w:pPr>
            <w:r>
              <w:t>videá</w:t>
            </w:r>
          </w:p>
        </w:tc>
        <w:tc>
          <w:tcPr>
            <w:tcW w:w="1166" w:type="dxa"/>
            <w:tcBorders>
              <w:left w:val="double" w:sz="4" w:space="0" w:color="auto"/>
            </w:tcBorders>
          </w:tcPr>
          <w:p w14:paraId="2D8FC3C0" w14:textId="77777777" w:rsidR="00FD275C" w:rsidRPr="00B71D7E" w:rsidRDefault="00FD275C" w:rsidP="00437497">
            <w:pPr>
              <w:pStyle w:val="Tabulka"/>
            </w:pPr>
            <w:r>
              <w:t>7</w:t>
            </w:r>
          </w:p>
        </w:tc>
        <w:tc>
          <w:tcPr>
            <w:tcW w:w="1166" w:type="dxa"/>
          </w:tcPr>
          <w:p w14:paraId="7F555684" w14:textId="77777777" w:rsidR="00FD275C" w:rsidRPr="00B71D7E" w:rsidRDefault="00FD275C" w:rsidP="00437497">
            <w:pPr>
              <w:pStyle w:val="Tabulka"/>
            </w:pPr>
            <w:r>
              <w:t>4</w:t>
            </w:r>
          </w:p>
        </w:tc>
        <w:tc>
          <w:tcPr>
            <w:tcW w:w="1166" w:type="dxa"/>
          </w:tcPr>
          <w:p w14:paraId="07E507E2" w14:textId="77777777" w:rsidR="00FD275C" w:rsidRPr="00B71D7E" w:rsidRDefault="00FD275C" w:rsidP="00437497">
            <w:pPr>
              <w:pStyle w:val="Tabulka"/>
            </w:pPr>
            <w:r>
              <w:t>6</w:t>
            </w:r>
          </w:p>
        </w:tc>
        <w:tc>
          <w:tcPr>
            <w:tcW w:w="1166" w:type="dxa"/>
          </w:tcPr>
          <w:p w14:paraId="786C1B60" w14:textId="77777777" w:rsidR="00FD275C" w:rsidRPr="00B71D7E" w:rsidRDefault="00FD275C" w:rsidP="00437497">
            <w:pPr>
              <w:pStyle w:val="Tabulka"/>
            </w:pPr>
            <w:r>
              <w:t>3</w:t>
            </w:r>
          </w:p>
        </w:tc>
      </w:tr>
      <w:tr w:rsidR="00FD275C" w:rsidRPr="00736677" w14:paraId="63B8527A" w14:textId="77777777" w:rsidTr="00437497">
        <w:trPr>
          <w:jc w:val="center"/>
        </w:trPr>
        <w:tc>
          <w:tcPr>
            <w:tcW w:w="1526" w:type="dxa"/>
            <w:tcBorders>
              <w:right w:val="double" w:sz="4" w:space="0" w:color="auto"/>
            </w:tcBorders>
          </w:tcPr>
          <w:p w14:paraId="05D5A2FB" w14:textId="77777777" w:rsidR="00FD275C" w:rsidRPr="00A423CB" w:rsidRDefault="00FD275C" w:rsidP="00437497">
            <w:pPr>
              <w:pStyle w:val="Tabulka"/>
              <w:tabs>
                <w:tab w:val="clear" w:pos="567"/>
              </w:tabs>
              <w:jc w:val="left"/>
            </w:pPr>
            <w:r>
              <w:t>počítačové h</w:t>
            </w:r>
            <w:r w:rsidRPr="00A423CB">
              <w:t>ry</w:t>
            </w:r>
          </w:p>
        </w:tc>
        <w:tc>
          <w:tcPr>
            <w:tcW w:w="1166" w:type="dxa"/>
            <w:tcBorders>
              <w:left w:val="double" w:sz="4" w:space="0" w:color="auto"/>
            </w:tcBorders>
          </w:tcPr>
          <w:p w14:paraId="6FDA26FC" w14:textId="77777777" w:rsidR="00FD275C" w:rsidRPr="00B71D7E" w:rsidRDefault="00FD275C" w:rsidP="00437497">
            <w:pPr>
              <w:pStyle w:val="Tabulka"/>
            </w:pPr>
            <w:r>
              <w:t>5</w:t>
            </w:r>
          </w:p>
        </w:tc>
        <w:tc>
          <w:tcPr>
            <w:tcW w:w="1166" w:type="dxa"/>
          </w:tcPr>
          <w:p w14:paraId="1F168D68" w14:textId="77777777" w:rsidR="00FD275C" w:rsidRPr="00B71D7E" w:rsidRDefault="00FD275C" w:rsidP="00437497">
            <w:pPr>
              <w:pStyle w:val="Tabulka"/>
            </w:pPr>
            <w:r>
              <w:t>6</w:t>
            </w:r>
          </w:p>
        </w:tc>
        <w:tc>
          <w:tcPr>
            <w:tcW w:w="1166" w:type="dxa"/>
          </w:tcPr>
          <w:p w14:paraId="3F3B8BFF" w14:textId="77777777" w:rsidR="00FD275C" w:rsidRPr="00B71D7E" w:rsidRDefault="00FD275C" w:rsidP="00437497">
            <w:pPr>
              <w:pStyle w:val="Tabulka"/>
            </w:pPr>
            <w:r>
              <w:t>3</w:t>
            </w:r>
          </w:p>
        </w:tc>
        <w:tc>
          <w:tcPr>
            <w:tcW w:w="1166" w:type="dxa"/>
          </w:tcPr>
          <w:p w14:paraId="6A769ED5" w14:textId="77777777" w:rsidR="00FD275C" w:rsidRPr="00B71D7E" w:rsidRDefault="00FD275C" w:rsidP="00437497">
            <w:pPr>
              <w:pStyle w:val="Tabulka"/>
            </w:pPr>
            <w:r>
              <w:t>4</w:t>
            </w:r>
          </w:p>
        </w:tc>
      </w:tr>
      <w:tr w:rsidR="00FD275C" w:rsidRPr="00736677" w14:paraId="0E7E11CE" w14:textId="77777777" w:rsidTr="00437497">
        <w:trPr>
          <w:jc w:val="center"/>
        </w:trPr>
        <w:tc>
          <w:tcPr>
            <w:tcW w:w="1526" w:type="dxa"/>
            <w:tcBorders>
              <w:right w:val="double" w:sz="4" w:space="0" w:color="auto"/>
            </w:tcBorders>
          </w:tcPr>
          <w:p w14:paraId="31411140" w14:textId="77777777" w:rsidR="00FD275C" w:rsidRPr="00A423CB" w:rsidRDefault="00FD275C" w:rsidP="00437497">
            <w:pPr>
              <w:pStyle w:val="Tabulka"/>
              <w:tabs>
                <w:tab w:val="clear" w:pos="567"/>
              </w:tabs>
              <w:jc w:val="left"/>
            </w:pPr>
            <w:r>
              <w:t>blogy</w:t>
            </w:r>
          </w:p>
        </w:tc>
        <w:tc>
          <w:tcPr>
            <w:tcW w:w="1166" w:type="dxa"/>
            <w:tcBorders>
              <w:left w:val="double" w:sz="4" w:space="0" w:color="auto"/>
            </w:tcBorders>
          </w:tcPr>
          <w:p w14:paraId="283F928D" w14:textId="77777777" w:rsidR="00FD275C" w:rsidRPr="00B71D7E" w:rsidRDefault="00FD275C" w:rsidP="00437497">
            <w:pPr>
              <w:pStyle w:val="Tabulka"/>
            </w:pPr>
            <w:r>
              <w:t>6</w:t>
            </w:r>
          </w:p>
        </w:tc>
        <w:tc>
          <w:tcPr>
            <w:tcW w:w="1166" w:type="dxa"/>
          </w:tcPr>
          <w:p w14:paraId="29E5FDF2" w14:textId="77777777" w:rsidR="00FD275C" w:rsidRPr="00B71D7E" w:rsidRDefault="00FD275C" w:rsidP="00437497">
            <w:pPr>
              <w:pStyle w:val="Tabulka"/>
            </w:pPr>
            <w:r>
              <w:t>8</w:t>
            </w:r>
          </w:p>
        </w:tc>
        <w:tc>
          <w:tcPr>
            <w:tcW w:w="1166" w:type="dxa"/>
          </w:tcPr>
          <w:p w14:paraId="774BF4C4" w14:textId="77777777" w:rsidR="00FD275C" w:rsidRPr="00B71D7E" w:rsidRDefault="00FD275C" w:rsidP="00437497">
            <w:pPr>
              <w:pStyle w:val="Tabulka"/>
            </w:pPr>
            <w:r>
              <w:t>7</w:t>
            </w:r>
          </w:p>
        </w:tc>
        <w:tc>
          <w:tcPr>
            <w:tcW w:w="1166" w:type="dxa"/>
          </w:tcPr>
          <w:p w14:paraId="37FA0AD3" w14:textId="77777777" w:rsidR="00FD275C" w:rsidRPr="00B71D7E" w:rsidRDefault="00FD275C" w:rsidP="00437497">
            <w:pPr>
              <w:pStyle w:val="Tabulka"/>
            </w:pPr>
            <w:r>
              <w:t>8</w:t>
            </w:r>
          </w:p>
        </w:tc>
      </w:tr>
      <w:tr w:rsidR="00FD275C" w:rsidRPr="00736677" w14:paraId="71B8ECA1" w14:textId="77777777" w:rsidTr="00437497">
        <w:trPr>
          <w:jc w:val="center"/>
        </w:trPr>
        <w:tc>
          <w:tcPr>
            <w:tcW w:w="1526" w:type="dxa"/>
            <w:tcBorders>
              <w:bottom w:val="double" w:sz="6" w:space="0" w:color="000000"/>
              <w:right w:val="double" w:sz="4" w:space="0" w:color="auto"/>
            </w:tcBorders>
          </w:tcPr>
          <w:p w14:paraId="157DB473" w14:textId="77777777" w:rsidR="00FD275C" w:rsidRPr="00B71D7E" w:rsidRDefault="00FD275C" w:rsidP="00437497">
            <w:pPr>
              <w:pStyle w:val="Tabulka"/>
              <w:tabs>
                <w:tab w:val="clear" w:pos="567"/>
              </w:tabs>
              <w:jc w:val="left"/>
              <w:rPr>
                <w:i/>
                <w:iCs/>
              </w:rPr>
            </w:pPr>
            <w:r w:rsidRPr="00A423CB">
              <w:t>postery</w:t>
            </w:r>
          </w:p>
        </w:tc>
        <w:tc>
          <w:tcPr>
            <w:tcW w:w="1166" w:type="dxa"/>
            <w:tcBorders>
              <w:left w:val="double" w:sz="4" w:space="0" w:color="auto"/>
            </w:tcBorders>
          </w:tcPr>
          <w:p w14:paraId="1280647D" w14:textId="77777777" w:rsidR="00FD275C" w:rsidRPr="00B71D7E" w:rsidRDefault="00FD275C" w:rsidP="00437497">
            <w:pPr>
              <w:pStyle w:val="Tabulka"/>
            </w:pPr>
            <w:r>
              <w:t>4</w:t>
            </w:r>
          </w:p>
        </w:tc>
        <w:tc>
          <w:tcPr>
            <w:tcW w:w="1166" w:type="dxa"/>
          </w:tcPr>
          <w:p w14:paraId="629BD88A" w14:textId="77777777" w:rsidR="00FD275C" w:rsidRPr="00B71D7E" w:rsidRDefault="00FD275C" w:rsidP="00437497">
            <w:pPr>
              <w:pStyle w:val="Tabulka"/>
            </w:pPr>
            <w:r>
              <w:t>3</w:t>
            </w:r>
          </w:p>
        </w:tc>
        <w:tc>
          <w:tcPr>
            <w:tcW w:w="1166" w:type="dxa"/>
          </w:tcPr>
          <w:p w14:paraId="0FCF0AC4" w14:textId="77777777" w:rsidR="00FD275C" w:rsidRPr="00B71D7E" w:rsidRDefault="00FD275C" w:rsidP="00437497">
            <w:pPr>
              <w:pStyle w:val="Tabulka"/>
            </w:pPr>
            <w:r>
              <w:t>5</w:t>
            </w:r>
          </w:p>
        </w:tc>
        <w:tc>
          <w:tcPr>
            <w:tcW w:w="1166" w:type="dxa"/>
          </w:tcPr>
          <w:p w14:paraId="14DCB282" w14:textId="77777777" w:rsidR="00FD275C" w:rsidRPr="00B71D7E" w:rsidRDefault="00FD275C" w:rsidP="00437497">
            <w:pPr>
              <w:pStyle w:val="Tabulka"/>
            </w:pPr>
            <w:r>
              <w:t>6</w:t>
            </w:r>
          </w:p>
        </w:tc>
      </w:tr>
    </w:tbl>
    <w:p w14:paraId="5E5AE0A9" w14:textId="77777777" w:rsidR="00FD275C" w:rsidRPr="00B71D7E" w:rsidRDefault="00185923" w:rsidP="00FD275C">
      <w:pPr>
        <w:pStyle w:val="PodNadpisKapitoly"/>
      </w:pPr>
      <w:bookmarkStart w:id="16" w:name="_Toc259202648"/>
      <w:r>
        <w:t>Zdrojový kód programu</w:t>
      </w:r>
      <w:bookmarkEnd w:id="16"/>
    </w:p>
    <w:p w14:paraId="5F699D1E" w14:textId="77777777" w:rsidR="00FD275C" w:rsidRDefault="00C43B97" w:rsidP="00C43B97">
      <w:pPr>
        <w:pStyle w:val="NormalnytextDP"/>
      </w:pPr>
      <w:r>
        <w:t>Na zápis zdrojového</w:t>
      </w:r>
      <w:r w:rsidR="004633BC">
        <w:t xml:space="preserve"> kód</w:t>
      </w:r>
      <w:r>
        <w:t>u</w:t>
      </w:r>
      <w:r w:rsidR="004633BC">
        <w:t xml:space="preserve"> programu </w:t>
      </w:r>
      <w:r>
        <w:t xml:space="preserve">použijeme štýl </w:t>
      </w:r>
      <w:r w:rsidRPr="00790939">
        <w:rPr>
          <w:rStyle w:val="kdChar"/>
        </w:rPr>
        <w:t>kód</w:t>
      </w:r>
      <w:r>
        <w:t xml:space="preserve"> (písmo </w:t>
      </w:r>
      <w:proofErr w:type="spellStart"/>
      <w:r>
        <w:t>Co</w:t>
      </w:r>
      <w:r w:rsidR="00790939">
        <w:t>urier</w:t>
      </w:r>
      <w:proofErr w:type="spellEnd"/>
      <w:r w:rsidR="00790939">
        <w:t xml:space="preserve"> New 11, zarovnanie vľavo</w:t>
      </w:r>
      <w:r>
        <w:t>, orámovanie s tieňom).</w:t>
      </w:r>
    </w:p>
    <w:p w14:paraId="71BD6D0D" w14:textId="77777777" w:rsidR="00F84A88" w:rsidRDefault="004633BC" w:rsidP="00790939">
      <w:pPr>
        <w:pStyle w:val="kd"/>
      </w:pPr>
      <w:r>
        <w:t xml:space="preserve">viem </w:t>
      </w:r>
      <w:proofErr w:type="spellStart"/>
      <w:r>
        <w:t>hľ</w:t>
      </w:r>
      <w:r w:rsidR="00F84A88" w:rsidRPr="00F84A88">
        <w:t>adajCestu</w:t>
      </w:r>
      <w:proofErr w:type="spellEnd"/>
    </w:p>
    <w:p w14:paraId="0B0D6DCF" w14:textId="77777777" w:rsidR="00F84A88" w:rsidRDefault="00F84A88" w:rsidP="00790939">
      <w:pPr>
        <w:pStyle w:val="kd"/>
      </w:pPr>
      <w:r w:rsidRPr="00F84A88">
        <w:t> </w:t>
      </w:r>
      <w:r w:rsidR="004633BC">
        <w:t xml:space="preserve"> </w:t>
      </w:r>
      <w:r w:rsidR="004633BC" w:rsidRPr="00F84A88">
        <w:t>kým</w:t>
      </w:r>
      <w:r w:rsidRPr="00F84A88">
        <w:t xml:space="preserve"> [farbabodu &lt;&gt; "</w:t>
      </w:r>
      <w:r w:rsidR="004633BC" w:rsidRPr="00F84A88">
        <w:t>čierna</w:t>
      </w:r>
      <w:r w:rsidR="004633BC">
        <w:t>] [vz</w:t>
      </w:r>
      <w:r w:rsidRPr="00F84A88">
        <w:t xml:space="preserve"> 1]</w:t>
      </w:r>
    </w:p>
    <w:p w14:paraId="1D3A48D6" w14:textId="77777777" w:rsidR="00F84A88" w:rsidRDefault="00F84A88" w:rsidP="00790939">
      <w:pPr>
        <w:pStyle w:val="kd"/>
      </w:pPr>
      <w:r>
        <w:t> </w:t>
      </w:r>
      <w:r w:rsidR="004633BC">
        <w:t xml:space="preserve"> </w:t>
      </w:r>
      <w:r>
        <w:t>do 1 vp 90</w:t>
      </w:r>
    </w:p>
    <w:p w14:paraId="6008FAC7" w14:textId="77777777" w:rsidR="00F84A88" w:rsidRDefault="00F84A88" w:rsidP="00790939">
      <w:pPr>
        <w:pStyle w:val="kd"/>
      </w:pPr>
    </w:p>
    <w:p w14:paraId="5389979B" w14:textId="77777777" w:rsidR="00F84A88" w:rsidRDefault="00F84A88" w:rsidP="00790939">
      <w:pPr>
        <w:pStyle w:val="kd"/>
      </w:pPr>
      <w:r w:rsidRPr="00F84A88">
        <w:t> </w:t>
      </w:r>
      <w:r w:rsidR="004633BC">
        <w:t xml:space="preserve"> </w:t>
      </w:r>
      <w:r w:rsidR="004633BC" w:rsidRPr="00F84A88">
        <w:t>kým</w:t>
      </w:r>
      <w:r w:rsidRPr="00F84A88">
        <w:t xml:space="preserve"> [farbabodu &lt;&gt; "</w:t>
      </w:r>
      <w:r w:rsidR="004633BC" w:rsidRPr="00F84A88">
        <w:t>červená</w:t>
      </w:r>
      <w:r w:rsidRPr="00F84A88">
        <w:t>] [</w:t>
      </w:r>
    </w:p>
    <w:p w14:paraId="608A040D" w14:textId="77777777" w:rsidR="00F84A88" w:rsidRDefault="00F84A88" w:rsidP="00790939">
      <w:pPr>
        <w:pStyle w:val="kd"/>
      </w:pPr>
      <w:r>
        <w:t>  </w:t>
      </w:r>
      <w:r w:rsidR="004633BC">
        <w:t xml:space="preserve">  </w:t>
      </w:r>
      <w:r>
        <w:t>vp 90 do 1</w:t>
      </w:r>
    </w:p>
    <w:p w14:paraId="29CA5265" w14:textId="77777777" w:rsidR="00F84A88" w:rsidRDefault="00F84A88" w:rsidP="00790939">
      <w:pPr>
        <w:pStyle w:val="kd"/>
      </w:pPr>
      <w:r w:rsidRPr="00F84A88">
        <w:t>  </w:t>
      </w:r>
      <w:r w:rsidR="004633BC">
        <w:t xml:space="preserve">  </w:t>
      </w:r>
      <w:r w:rsidRPr="00F84A88">
        <w:t>ak farbabodu = "</w:t>
      </w:r>
      <w:r w:rsidR="004633BC" w:rsidRPr="00F84A88">
        <w:t>čierna</w:t>
      </w:r>
      <w:r w:rsidRPr="00F84A88">
        <w:t xml:space="preserve"> [</w:t>
      </w:r>
    </w:p>
    <w:p w14:paraId="51C7C734" w14:textId="77777777" w:rsidR="00F84A88" w:rsidRDefault="00F84A88" w:rsidP="00790939">
      <w:pPr>
        <w:pStyle w:val="kd"/>
      </w:pPr>
      <w:r w:rsidRPr="00F84A88">
        <w:t>   </w:t>
      </w:r>
      <w:r w:rsidR="004633BC">
        <w:t xml:space="preserve">   </w:t>
      </w:r>
      <w:r w:rsidRPr="00F84A88">
        <w:t>vz 1 vl 90 do 1</w:t>
      </w:r>
    </w:p>
    <w:p w14:paraId="7831FFE9" w14:textId="77777777" w:rsidR="00F84A88" w:rsidRDefault="00F84A88" w:rsidP="00790939">
      <w:pPr>
        <w:pStyle w:val="kd"/>
      </w:pPr>
      <w:r w:rsidRPr="00F84A88">
        <w:t>   </w:t>
      </w:r>
      <w:r w:rsidR="004633BC">
        <w:t xml:space="preserve">   </w:t>
      </w:r>
      <w:r w:rsidRPr="00F84A88">
        <w:t>ak f</w:t>
      </w:r>
      <w:r>
        <w:t>arbabodu = "</w:t>
      </w:r>
      <w:r w:rsidR="004633BC">
        <w:t>čierna</w:t>
      </w:r>
      <w:r>
        <w:t xml:space="preserve"> [vz 1 vl 90]</w:t>
      </w:r>
    </w:p>
    <w:p w14:paraId="31338EAC" w14:textId="77777777" w:rsidR="00F84A88" w:rsidRDefault="00F84A88" w:rsidP="00790939">
      <w:pPr>
        <w:pStyle w:val="kd"/>
      </w:pPr>
      <w:r w:rsidRPr="00F84A88">
        <w:t>  </w:t>
      </w:r>
      <w:r w:rsidR="004633BC">
        <w:t xml:space="preserve">  </w:t>
      </w:r>
      <w:r w:rsidRPr="00F84A88">
        <w:t>]</w:t>
      </w:r>
    </w:p>
    <w:p w14:paraId="21F52E3C" w14:textId="77777777" w:rsidR="00F84A88" w:rsidRDefault="00F84A88" w:rsidP="00790939">
      <w:pPr>
        <w:pStyle w:val="kd"/>
      </w:pPr>
      <w:r w:rsidRPr="00F84A88">
        <w:t>  </w:t>
      </w:r>
      <w:r w:rsidR="004633BC">
        <w:t xml:space="preserve">  </w:t>
      </w:r>
      <w:r w:rsidR="004633BC" w:rsidRPr="00F84A88">
        <w:t>čakaj</w:t>
      </w:r>
      <w:r w:rsidRPr="00F84A88">
        <w:t xml:space="preserve"> 1</w:t>
      </w:r>
    </w:p>
    <w:p w14:paraId="55FB6DCA" w14:textId="77777777" w:rsidR="00F84A88" w:rsidRDefault="00F84A88" w:rsidP="00790939">
      <w:pPr>
        <w:pStyle w:val="kd"/>
      </w:pPr>
      <w:r w:rsidRPr="00F84A88">
        <w:t> </w:t>
      </w:r>
      <w:r w:rsidR="004633BC">
        <w:t xml:space="preserve"> </w:t>
      </w:r>
      <w:r w:rsidRPr="00F84A88">
        <w:t>]</w:t>
      </w:r>
    </w:p>
    <w:p w14:paraId="29AFCEDA" w14:textId="77777777" w:rsidR="00185923" w:rsidRDefault="00F84A88" w:rsidP="00790939">
      <w:pPr>
        <w:pStyle w:val="kd"/>
      </w:pPr>
      <w:r w:rsidRPr="00F84A88">
        <w:t>koniec</w:t>
      </w:r>
    </w:p>
    <w:p w14:paraId="589F4D52" w14:textId="77777777" w:rsidR="00185923" w:rsidRPr="00B71D7E" w:rsidRDefault="00185923" w:rsidP="00185923">
      <w:pPr>
        <w:pStyle w:val="PodNadpisKapitoly"/>
      </w:pPr>
      <w:bookmarkStart w:id="17" w:name="_Toc259202649"/>
      <w:r w:rsidRPr="00B71D7E">
        <w:t>Rovnice, vzorce</w:t>
      </w:r>
      <w:bookmarkEnd w:id="17"/>
    </w:p>
    <w:p w14:paraId="7266319B" w14:textId="77777777" w:rsidR="00185923" w:rsidRPr="00B71D7E" w:rsidRDefault="00185923" w:rsidP="00185923">
      <w:pPr>
        <w:pStyle w:val="NormalnytextDP"/>
      </w:pPr>
      <w:r w:rsidRPr="00B71D7E">
        <w:t>Rovnice sa uvádzajú v strede riadka, vysvetlivky symbolov na začiatku riadku. Vysvetlivky symbolov sa uvádzajú od začiatku riadka. Ak je v práci viac vzorcov, uvádzame číslo vzorca do okrúhlych zátvoriek bez medzier umiestnen</w:t>
      </w:r>
      <w:r>
        <w:t>ých na pravom konci riadka. Pre </w:t>
      </w:r>
      <w:r w:rsidRPr="00B71D7E">
        <w:t xml:space="preserve">písanie fyzikálnych veličín a matematických premenných sa používa kurzíva. Používame sústavu jednotiek SI (ISO 31 a ISO 1001). Pri písaní rovníc používame </w:t>
      </w:r>
      <w:r w:rsidRPr="00B71D7E">
        <w:rPr>
          <w:b/>
          <w:bCs/>
        </w:rPr>
        <w:t xml:space="preserve">editor rovníc </w:t>
      </w:r>
      <w:r w:rsidRPr="00950595">
        <w:rPr>
          <w:b/>
          <w:bCs/>
        </w:rPr>
        <w:t>(musíme ho mať nainštalovan</w:t>
      </w:r>
      <w:r w:rsidRPr="00B71D7E">
        <w:rPr>
          <w:b/>
          <w:bCs/>
        </w:rPr>
        <w:t>ý)</w:t>
      </w:r>
      <w:r>
        <w:t>.</w:t>
      </w:r>
    </w:p>
    <w:p w14:paraId="5589F9F3" w14:textId="77777777" w:rsidR="00FD275C" w:rsidRPr="00B71D7E" w:rsidRDefault="00FD275C" w:rsidP="00FD275C">
      <w:pPr>
        <w:pStyle w:val="NadpisKapitoly"/>
      </w:pPr>
      <w:bookmarkStart w:id="18" w:name="_Toc102191192"/>
      <w:bookmarkStart w:id="19" w:name="_Toc259202650"/>
      <w:r w:rsidRPr="00B71D7E">
        <w:lastRenderedPageBreak/>
        <w:t>Záver</w:t>
      </w:r>
      <w:bookmarkEnd w:id="18"/>
      <w:bookmarkEnd w:id="19"/>
    </w:p>
    <w:p w14:paraId="2946B5D2" w14:textId="77777777" w:rsidR="00FD275C" w:rsidRPr="00B71D7E" w:rsidRDefault="00FD275C" w:rsidP="00C43B97">
      <w:pPr>
        <w:pStyle w:val="NormalnytextDP"/>
      </w:pPr>
      <w:r w:rsidRPr="00B71D7E">
        <w:t xml:space="preserve">Záver </w:t>
      </w:r>
      <w:r w:rsidR="00C43B97" w:rsidRPr="00BB3822">
        <w:t>obsahuje vecné závery, sumarizáciu, vlastný prínos alebo pohľad autora, odporúčania pre prax (výučbu)</w:t>
      </w:r>
      <w:r w:rsidR="00C43B97">
        <w:t>. Záver je uvedený na maximálne 1 stranu.</w:t>
      </w:r>
    </w:p>
    <w:p w14:paraId="18BA0B43" w14:textId="77777777" w:rsidR="00FD275C" w:rsidRPr="00B71D7E" w:rsidRDefault="00FD275C" w:rsidP="00FD275C">
      <w:pPr>
        <w:pStyle w:val="NadpisKapitoly"/>
        <w:numPr>
          <w:ilvl w:val="0"/>
          <w:numId w:val="0"/>
        </w:numPr>
      </w:pPr>
      <w:bookmarkStart w:id="20" w:name="_Toc102191193"/>
      <w:bookmarkStart w:id="21" w:name="_Toc259202651"/>
      <w:r w:rsidRPr="00B71D7E">
        <w:lastRenderedPageBreak/>
        <w:t>Zoznam použitej literatúry</w:t>
      </w:r>
      <w:bookmarkEnd w:id="20"/>
      <w:bookmarkEnd w:id="21"/>
      <w:r w:rsidR="008F53EF">
        <w:t xml:space="preserve"> </w:t>
      </w:r>
      <w:r w:rsidR="000F658B" w:rsidRPr="000F658B">
        <w:rPr>
          <w:color w:val="A6A6A6"/>
        </w:rPr>
        <w:t>(Nadpis Kapitoly, bez čísla)</w:t>
      </w:r>
    </w:p>
    <w:p w14:paraId="344ED83E" w14:textId="77777777" w:rsidR="00FD275C" w:rsidRPr="00B71D7E" w:rsidRDefault="00FD275C" w:rsidP="00FD275C">
      <w:pPr>
        <w:pStyle w:val="NormalnytextDP"/>
      </w:pPr>
      <w:r w:rsidRPr="00B71D7E">
        <w:t>Všetky dokumenty, ktoré v práci použijete, je potrebné zoradiť do zoznamu pozostávajúceho z  bibliografických odkazov</w:t>
      </w:r>
      <w:r w:rsidR="00A23F0B">
        <w:t>,</w:t>
      </w:r>
      <w:r w:rsidRPr="00B71D7E">
        <w:t xml:space="preserve"> ktorý označujeme </w:t>
      </w:r>
      <w:r w:rsidRPr="00B71D7E">
        <w:rPr>
          <w:b/>
          <w:bCs/>
        </w:rPr>
        <w:t>Zoznam použitej literatúry</w:t>
      </w:r>
      <w:r w:rsidRPr="00B71D7E">
        <w:t>. Pre tvorbu zoznamov použitej literatúry plat</w:t>
      </w:r>
      <w:r w:rsidR="004445CD">
        <w:t xml:space="preserve">ia štandardy. Cieľom je, aby </w:t>
      </w:r>
      <w:r>
        <w:t>zo </w:t>
      </w:r>
      <w:r w:rsidRPr="00B71D7E">
        <w:t>zoznamu použitej literatúry bolo možné jasne identifikovať použitý zdroj a aby ho bolo mo</w:t>
      </w:r>
      <w:r w:rsidR="00790939">
        <w:t>žné bez ťažkostí opäť vyhľadať.</w:t>
      </w:r>
    </w:p>
    <w:p w14:paraId="4FCA8044" w14:textId="77777777" w:rsidR="00FD275C" w:rsidRPr="00B71D7E" w:rsidRDefault="00FD275C" w:rsidP="00FD275C">
      <w:pPr>
        <w:pStyle w:val="NormalnytextDP"/>
      </w:pPr>
      <w:r w:rsidRPr="00B71D7E">
        <w:t xml:space="preserve">Hlavným zdrojom údajov pre tvorbu bibl. odkazov je </w:t>
      </w:r>
      <w:r w:rsidRPr="00B71D7E">
        <w:rPr>
          <w:b/>
          <w:bCs/>
        </w:rPr>
        <w:t>titulný list</w:t>
      </w:r>
      <w:r w:rsidRPr="00B71D7E">
        <w:t xml:space="preserve"> (tzn. prvý list v knihe, kde sú uvedené údaje o názve autorovi atď.), príp. jeho rub. Odkazy sa môžu týkať knižných, časopiseckých a iných zdrojov informácií (zborníky z konferencií, patentové dokumenty, normy, odporúčania, kvalifikačné práce, osobná korešpondencia a rukopisy, odkazy cez sprostredkujúci zdroj, elektronické publikáci</w:t>
      </w:r>
      <w:r w:rsidR="00790939">
        <w:t>e), ktoré boli v práci použité.</w:t>
      </w:r>
    </w:p>
    <w:p w14:paraId="26A77DF5" w14:textId="77777777" w:rsidR="00FD275C" w:rsidRPr="00B71D7E" w:rsidRDefault="00FD275C" w:rsidP="00FD275C">
      <w:pPr>
        <w:pStyle w:val="NormalnytextDP"/>
      </w:pPr>
      <w:r w:rsidRPr="00B71D7E">
        <w:rPr>
          <w:b/>
          <w:bCs/>
        </w:rPr>
        <w:t>Technika citovania</w:t>
      </w:r>
      <w:r w:rsidRPr="00B71D7E">
        <w:t xml:space="preserve"> určuje spôsob, akým označujeme citácie v dokumente, pričom podľa normy (pozri STN ISO 690) existuje viacero spôsobov citovania.</w:t>
      </w:r>
      <w:r>
        <w:t xml:space="preserve"> </w:t>
      </w:r>
      <w:r w:rsidRPr="00B71D7E">
        <w:t xml:space="preserve">Pri metóde </w:t>
      </w:r>
      <w:r w:rsidRPr="00B71D7E">
        <w:rPr>
          <w:b/>
          <w:bCs/>
        </w:rPr>
        <w:t>číselných citácií</w:t>
      </w:r>
      <w:r w:rsidRPr="00B71D7E">
        <w:t xml:space="preserve"> sa v zozname bibliografických odkazov každé citované dielo uvádza v tom poradí, v akom bolo uvedené a číslované v texte. Číslované odkazy v texte sú uvedené v</w:t>
      </w:r>
      <w:r w:rsidR="000A667F">
        <w:t> </w:t>
      </w:r>
      <w:r w:rsidRPr="00B71D7E">
        <w:t>zátvorkách</w:t>
      </w:r>
      <w:r w:rsidR="000A667F">
        <w:t xml:space="preserve"> </w:t>
      </w:r>
      <w:r w:rsidR="00BD2503">
        <w:rPr>
          <w:lang w:val="en-US"/>
        </w:rPr>
        <w:fldChar w:fldCharType="begin"/>
      </w:r>
      <w:r w:rsidR="00790939">
        <w:instrText xml:space="preserve"> REF _Ref259455633 \r \h </w:instrText>
      </w:r>
      <w:r w:rsidR="00BD2503">
        <w:rPr>
          <w:lang w:val="en-US"/>
        </w:rPr>
      </w:r>
      <w:r w:rsidR="00BD2503">
        <w:rPr>
          <w:lang w:val="en-US"/>
        </w:rPr>
        <w:fldChar w:fldCharType="separate"/>
      </w:r>
      <w:r w:rsidR="002B6488">
        <w:t>[3]</w:t>
      </w:r>
      <w:r w:rsidR="00BD2503">
        <w:rPr>
          <w:lang w:val="en-US"/>
        </w:rPr>
        <w:fldChar w:fldCharType="end"/>
      </w:r>
      <w:r w:rsidR="00790939" w:rsidRPr="00950595">
        <w:t xml:space="preserve"> </w:t>
      </w:r>
      <w:r w:rsidRPr="00B71D7E">
        <w:t>a odkazujú na dokumenty v takom poradí, v akom sa citujú po prvýkrát. Nasledujúce citácie dostávajú také isté číslo, ako má prvá citácia. Ak sa citujú osobitné časti dokumentu, môžu sa za čís</w:t>
      </w:r>
      <w:r w:rsidR="00790939">
        <w:t>lom citácie uviesť čísla strán.</w:t>
      </w:r>
    </w:p>
    <w:p w14:paraId="0297DDE6" w14:textId="77777777" w:rsidR="00FD275C" w:rsidRPr="00B71D7E" w:rsidRDefault="00FD275C" w:rsidP="00FD275C">
      <w:pPr>
        <w:pStyle w:val="NormalnytextDP"/>
        <w:rPr>
          <w:b/>
          <w:bCs/>
        </w:rPr>
      </w:pPr>
      <w:r w:rsidRPr="00B71D7E">
        <w:rPr>
          <w:b/>
          <w:bCs/>
        </w:rPr>
        <w:t>Príklad zoznamu použitej literatúry:</w:t>
      </w:r>
    </w:p>
    <w:p w14:paraId="17287562" w14:textId="77777777" w:rsidR="00FD275C" w:rsidRPr="00B71D7E" w:rsidRDefault="00FD275C" w:rsidP="00FD275C">
      <w:pPr>
        <w:pStyle w:val="ZoznamLiteratury"/>
      </w:pPr>
      <w:r w:rsidRPr="00B71D7E">
        <w:t xml:space="preserve">KALAŠ, Ivan </w:t>
      </w:r>
      <w:r>
        <w:t>–</w:t>
      </w:r>
      <w:r w:rsidRPr="00B71D7E">
        <w:t xml:space="preserve"> BLAHO, Andrej: </w:t>
      </w:r>
      <w:r>
        <w:rPr>
          <w:i/>
        </w:rPr>
        <w:t>Tvorivá informatika. 1. zošit z </w:t>
      </w:r>
      <w:r w:rsidRPr="00B71D7E">
        <w:rPr>
          <w:i/>
        </w:rPr>
        <w:t xml:space="preserve">programovania. </w:t>
      </w:r>
      <w:r w:rsidRPr="00B71D7E">
        <w:t>Bratislava: SPN - Mladé letá, 2007. 48. s. ISBN 80-10-01723-2</w:t>
      </w:r>
    </w:p>
    <w:p w14:paraId="062BE642" w14:textId="77777777" w:rsidR="00FD275C" w:rsidRDefault="00FD275C" w:rsidP="00FD275C">
      <w:pPr>
        <w:pStyle w:val="ZoznamLiteratury"/>
      </w:pPr>
      <w:r w:rsidRPr="00B71D7E">
        <w:t xml:space="preserve">CIMBALA, Roman </w:t>
      </w:r>
      <w:r>
        <w:t>–</w:t>
      </w:r>
      <w:r w:rsidRPr="00B71D7E">
        <w:t xml:space="preserve"> BALOGH, Jozef </w:t>
      </w:r>
      <w:r>
        <w:t>–</w:t>
      </w:r>
      <w:r w:rsidRPr="00B71D7E">
        <w:t xml:space="preserve"> DŽMURA, Jaroslav: Diagnostika výkonových transformátorov s využitím pr</w:t>
      </w:r>
      <w:r>
        <w:t>vkov umelej inteligencie 1. In: </w:t>
      </w:r>
      <w:r w:rsidRPr="00B71D7E">
        <w:rPr>
          <w:i/>
        </w:rPr>
        <w:t>Elektrotechnický magazín ETM</w:t>
      </w:r>
      <w:r w:rsidRPr="00B71D7E">
        <w:t>. roč. 14, č. 1 (2004), s. 8-9.</w:t>
      </w:r>
    </w:p>
    <w:p w14:paraId="5D2D1830" w14:textId="77777777" w:rsidR="00FD275C" w:rsidRPr="00B71D7E" w:rsidRDefault="00FD275C" w:rsidP="00FD275C">
      <w:pPr>
        <w:pStyle w:val="ZoznamLiteratury"/>
      </w:pPr>
      <w:bookmarkStart w:id="22" w:name="_Ref259455633"/>
      <w:r w:rsidRPr="00B71D7E">
        <w:t xml:space="preserve">Kolektív autorov: </w:t>
      </w:r>
      <w:r w:rsidRPr="00B71D7E">
        <w:rPr>
          <w:i/>
        </w:rPr>
        <w:t>Štátny vzdelávací program</w:t>
      </w:r>
      <w:r>
        <w:t>. [online] Bratislava</w:t>
      </w:r>
      <w:r w:rsidR="008F53EF">
        <w:t>:</w:t>
      </w:r>
      <w:r>
        <w:t xml:space="preserve"> ŠPU v </w:t>
      </w:r>
      <w:r w:rsidRPr="00B71D7E">
        <w:t>Bratislave, 2008. Aktualizované 14.2.2010 [cit. 2010-02-</w:t>
      </w:r>
      <w:r>
        <w:t>17]. Dostupné na </w:t>
      </w:r>
      <w:r w:rsidRPr="00B71D7E">
        <w:t>internete: &lt;http://new.statpedu.sk/sk/filemanager/download/987&gt;</w:t>
      </w:r>
      <w:bookmarkEnd w:id="22"/>
    </w:p>
    <w:p w14:paraId="2605DBB4" w14:textId="77777777" w:rsidR="00FD275C" w:rsidRPr="00B71D7E" w:rsidRDefault="00FD275C" w:rsidP="00FD275C">
      <w:pPr>
        <w:pStyle w:val="ZoznamLiteratury"/>
      </w:pPr>
      <w:r w:rsidRPr="00B71D7E">
        <w:t>Elektronické diplomové a dizertačné práce SR: ETD SK. [online]. Košice : ETD SK, 2004. Aktualizované 14-2-2005 [cit 2005-03-10]. Dostupné na internete: &lt;http://www.etd.sk/&gt;.</w:t>
      </w:r>
    </w:p>
    <w:p w14:paraId="49CA624E" w14:textId="77777777" w:rsidR="00FD275C" w:rsidRPr="00B71D7E" w:rsidRDefault="00FD275C" w:rsidP="00FD275C">
      <w:pPr>
        <w:pStyle w:val="ZoznamLiteratury"/>
      </w:pPr>
      <w:bookmarkStart w:id="23" w:name="_Ref101953427"/>
      <w:r w:rsidRPr="00191558">
        <w:t>K</w:t>
      </w:r>
      <w:r>
        <w:t>ATUŠČÁK</w:t>
      </w:r>
      <w:r w:rsidRPr="00191558">
        <w:t>, Dušan:</w:t>
      </w:r>
      <w:r w:rsidRPr="00B71D7E">
        <w:t xml:space="preserve"> </w:t>
      </w:r>
      <w:r w:rsidRPr="00B71D7E">
        <w:rPr>
          <w:i/>
        </w:rPr>
        <w:t>Ako písať záverečné a kvalifikačné práce</w:t>
      </w:r>
      <w:r w:rsidRPr="00B71D7E">
        <w:t>. Nitra: Enigma, 2004. 162 s. il. ISBN  80-89132-10-3</w:t>
      </w:r>
      <w:bookmarkEnd w:id="23"/>
    </w:p>
    <w:p w14:paraId="742A22F9" w14:textId="77777777" w:rsidR="00FD275C" w:rsidRPr="000F658B" w:rsidRDefault="00FD275C" w:rsidP="00FD275C">
      <w:pPr>
        <w:pStyle w:val="NadpisKapitoly"/>
        <w:numPr>
          <w:ilvl w:val="0"/>
          <w:numId w:val="0"/>
        </w:numPr>
        <w:rPr>
          <w:color w:val="A6A6A6"/>
        </w:rPr>
      </w:pPr>
      <w:bookmarkStart w:id="24" w:name="_Toc102191194"/>
      <w:bookmarkStart w:id="25" w:name="_Toc259202652"/>
      <w:r>
        <w:lastRenderedPageBreak/>
        <w:t>Prílohy</w:t>
      </w:r>
      <w:bookmarkEnd w:id="24"/>
      <w:bookmarkEnd w:id="25"/>
      <w:r w:rsidR="00142E00">
        <w:t xml:space="preserve"> </w:t>
      </w:r>
      <w:r w:rsidR="00142E00" w:rsidRPr="000F658B">
        <w:rPr>
          <w:color w:val="A6A6A6"/>
        </w:rPr>
        <w:t>(štýl Nadpis Kapitoly, bez čísla)</w:t>
      </w:r>
    </w:p>
    <w:p w14:paraId="0F8CA618" w14:textId="77777777" w:rsidR="00FD275C" w:rsidRDefault="00720882" w:rsidP="00FD275C">
      <w:pPr>
        <w:pStyle w:val="NormalnytextDP"/>
        <w:ind w:firstLine="0"/>
      </w:pPr>
      <w:r>
        <w:t>Zoznam príloh záverečnej práce</w:t>
      </w:r>
      <w:r w:rsidR="00FD275C">
        <w:t>:</w:t>
      </w:r>
    </w:p>
    <w:p w14:paraId="21CC8F1B" w14:textId="77777777" w:rsidR="00FD275C" w:rsidRDefault="00FD275C" w:rsidP="00FD275C">
      <w:pPr>
        <w:pStyle w:val="NormalnytextDP"/>
        <w:numPr>
          <w:ilvl w:val="0"/>
          <w:numId w:val="5"/>
        </w:numPr>
      </w:pPr>
      <w:r>
        <w:t>Príloha A – CD médium</w:t>
      </w:r>
    </w:p>
    <w:p w14:paraId="3F9AD4FA" w14:textId="77777777" w:rsidR="00FD275C" w:rsidRDefault="00C43B97" w:rsidP="00FD275C">
      <w:pPr>
        <w:pStyle w:val="NormalnytextDP"/>
        <w:numPr>
          <w:ilvl w:val="0"/>
          <w:numId w:val="5"/>
        </w:numPr>
      </w:pPr>
      <w:r>
        <w:t xml:space="preserve">Príloha B </w:t>
      </w:r>
      <w:r w:rsidR="00720882">
        <w:t xml:space="preserve">– </w:t>
      </w:r>
      <w:r w:rsidR="00720882">
        <w:rPr>
          <w:lang w:val="en-US"/>
        </w:rPr>
        <w:t>&lt;</w:t>
      </w:r>
      <w:r w:rsidR="00720882" w:rsidRPr="00720882">
        <w:t>názov prílohy</w:t>
      </w:r>
      <w:r w:rsidR="00720882">
        <w:rPr>
          <w:lang w:val="en-US"/>
        </w:rPr>
        <w:t>&gt;</w:t>
      </w:r>
    </w:p>
    <w:p w14:paraId="31E95051" w14:textId="77777777" w:rsidR="00FD275C" w:rsidRDefault="00FD275C" w:rsidP="00FD275C">
      <w:pPr>
        <w:pStyle w:val="NormalnytextDP"/>
        <w:numPr>
          <w:ilvl w:val="0"/>
          <w:numId w:val="5"/>
        </w:numPr>
      </w:pPr>
      <w:r>
        <w:t xml:space="preserve">Príloha C – </w:t>
      </w:r>
      <w:r w:rsidR="00720882">
        <w:rPr>
          <w:lang w:val="en-US"/>
        </w:rPr>
        <w:t>&lt;</w:t>
      </w:r>
      <w:r w:rsidR="00720882" w:rsidRPr="00720882">
        <w:t>názov prílohy</w:t>
      </w:r>
      <w:r w:rsidR="00720882">
        <w:rPr>
          <w:lang w:val="en-US"/>
        </w:rPr>
        <w:t>&gt;</w:t>
      </w:r>
    </w:p>
    <w:p w14:paraId="5EBAF091" w14:textId="77777777" w:rsidR="00FD275C" w:rsidRDefault="00FD275C" w:rsidP="00FD275C">
      <w:pPr>
        <w:pStyle w:val="NormalnytextDP"/>
        <w:ind w:firstLine="0"/>
      </w:pPr>
      <w:r w:rsidRPr="00B71D7E">
        <w:t>Táto časť záverečnej práce obsahuje zoznam všetkých príloh. Číslovanie strán príloh nadväzuje na číslovanie strán v hlavnom texte.</w:t>
      </w:r>
      <w:r w:rsidR="00720882">
        <w:t xml:space="preserve"> </w:t>
      </w:r>
    </w:p>
    <w:p w14:paraId="44ABCCE8" w14:textId="77777777" w:rsidR="00FD275C" w:rsidRPr="000F658B" w:rsidRDefault="00FD275C" w:rsidP="00FD275C">
      <w:pPr>
        <w:pStyle w:val="PodNadpisKapitoly"/>
        <w:numPr>
          <w:ilvl w:val="0"/>
          <w:numId w:val="0"/>
        </w:numPr>
        <w:ind w:left="576" w:hanging="576"/>
        <w:rPr>
          <w:color w:val="A6A6A6"/>
        </w:rPr>
      </w:pPr>
      <w:bookmarkStart w:id="26" w:name="_Toc259202653"/>
      <w:r>
        <w:t>Príloha A – CD médium</w:t>
      </w:r>
      <w:bookmarkEnd w:id="26"/>
      <w:r w:rsidR="00142E00">
        <w:t xml:space="preserve"> </w:t>
      </w:r>
      <w:r w:rsidR="00142E00" w:rsidRPr="000F658B">
        <w:rPr>
          <w:color w:val="A6A6A6"/>
        </w:rPr>
        <w:t xml:space="preserve">(štýl </w:t>
      </w:r>
      <w:proofErr w:type="spellStart"/>
      <w:r w:rsidR="00142E00" w:rsidRPr="000F658B">
        <w:rPr>
          <w:color w:val="A6A6A6"/>
        </w:rPr>
        <w:t>PodNadpis</w:t>
      </w:r>
      <w:proofErr w:type="spellEnd"/>
      <w:r w:rsidR="00142E00" w:rsidRPr="000F658B">
        <w:rPr>
          <w:color w:val="A6A6A6"/>
        </w:rPr>
        <w:t xml:space="preserve"> Kapitoly, bez čísla)</w:t>
      </w:r>
    </w:p>
    <w:p w14:paraId="0DE0BF25" w14:textId="77777777" w:rsidR="00FD275C" w:rsidRDefault="00FD275C" w:rsidP="00FD275C">
      <w:pPr>
        <w:pStyle w:val="NormalnytextDP"/>
        <w:ind w:firstLine="0"/>
      </w:pPr>
      <w:r>
        <w:t xml:space="preserve">Priložené CD médium </w:t>
      </w:r>
      <w:r w:rsidRPr="00861DD1">
        <w:rPr>
          <w:b/>
        </w:rPr>
        <w:t>povinne</w:t>
      </w:r>
      <w:r>
        <w:t xml:space="preserve"> obsahuje text </w:t>
      </w:r>
      <w:r w:rsidRPr="00B71D7E">
        <w:t>záverečn</w:t>
      </w:r>
      <w:r>
        <w:t>ej práce vo formáte PDF. CD môže obsahovať edukačný hypertext, metodické listy, dotazníky a ukážky projektov atď.</w:t>
      </w:r>
      <w:r w:rsidR="00720882">
        <w:t xml:space="preserve"> CD médium zabalené do papierového obalu sa vlepí na vnútornú stranu zadnej obálky záverečnej práce.</w:t>
      </w:r>
    </w:p>
    <w:p w14:paraId="0211A046" w14:textId="77777777" w:rsidR="00FD275C" w:rsidRPr="00C95B48" w:rsidRDefault="00FD275C" w:rsidP="00FD275C">
      <w:pPr>
        <w:pStyle w:val="PodNadpisKapitoly"/>
        <w:numPr>
          <w:ilvl w:val="0"/>
          <w:numId w:val="0"/>
        </w:numPr>
        <w:ind w:left="576" w:hanging="576"/>
      </w:pPr>
      <w:bookmarkStart w:id="27" w:name="_Toc259202654"/>
      <w:r>
        <w:t xml:space="preserve">Príloha B – </w:t>
      </w:r>
      <w:bookmarkEnd w:id="27"/>
      <w:r w:rsidR="00720882">
        <w:t>&lt;názov prílohy&gt;</w:t>
      </w:r>
    </w:p>
    <w:p w14:paraId="793E48E3" w14:textId="77777777" w:rsidR="00FD275C" w:rsidRPr="00D15C2E" w:rsidRDefault="00720882" w:rsidP="00FD275C">
      <w:pPr>
        <w:pStyle w:val="NormalnytextDP"/>
        <w:ind w:firstLine="0"/>
      </w:pPr>
      <w:r w:rsidRPr="00D15C2E">
        <w:t>&lt;</w:t>
      </w:r>
      <w:r w:rsidR="00D15C2E" w:rsidRPr="00D15C2E">
        <w:t>popis</w:t>
      </w:r>
      <w:r w:rsidRPr="00D15C2E">
        <w:t xml:space="preserve"> prílohy&gt;</w:t>
      </w:r>
    </w:p>
    <w:p w14:paraId="657F13CB" w14:textId="77777777" w:rsidR="00FD275C" w:rsidRPr="00C95B48" w:rsidRDefault="00FD275C" w:rsidP="00FD275C">
      <w:pPr>
        <w:pStyle w:val="PodNadpisKapitoly"/>
        <w:numPr>
          <w:ilvl w:val="0"/>
          <w:numId w:val="0"/>
        </w:numPr>
        <w:ind w:left="576" w:hanging="576"/>
      </w:pPr>
      <w:bookmarkStart w:id="28" w:name="_Toc259202655"/>
      <w:r>
        <w:t xml:space="preserve">Príloha C – </w:t>
      </w:r>
      <w:bookmarkEnd w:id="28"/>
      <w:r w:rsidR="00720882">
        <w:t>&lt;názov prílohy&gt;</w:t>
      </w:r>
      <w:r>
        <w:t xml:space="preserve"> </w:t>
      </w:r>
    </w:p>
    <w:p w14:paraId="57272FBB" w14:textId="77777777" w:rsidR="00FD275C" w:rsidRPr="00FD275C" w:rsidRDefault="00720882" w:rsidP="00720882">
      <w:pPr>
        <w:pStyle w:val="NormalnytextDP"/>
        <w:ind w:firstLine="0"/>
      </w:pPr>
      <w:r w:rsidRPr="00D15C2E">
        <w:t>&lt;popis prílohy&gt;</w:t>
      </w:r>
    </w:p>
    <w:sectPr w:rsidR="00FD275C" w:rsidRPr="00FD275C" w:rsidSect="00F7684C">
      <w:pgSz w:w="11906" w:h="16838"/>
      <w:pgMar w:top="1418" w:right="1418" w:bottom="1418" w:left="1985"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311E0A" w14:textId="77777777" w:rsidR="00F7684C" w:rsidRDefault="00F7684C" w:rsidP="00FD275C">
      <w:pPr>
        <w:spacing w:after="0" w:line="240" w:lineRule="auto"/>
      </w:pPr>
      <w:r>
        <w:separator/>
      </w:r>
    </w:p>
  </w:endnote>
  <w:endnote w:type="continuationSeparator" w:id="0">
    <w:p w14:paraId="4149C833" w14:textId="77777777" w:rsidR="00F7684C" w:rsidRDefault="00F7684C" w:rsidP="00FD27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DB9D11" w14:textId="77777777" w:rsidR="008F3A4E" w:rsidRDefault="00000000" w:rsidP="00437497">
    <w:pPr>
      <w:pStyle w:val="Pta"/>
      <w:pBdr>
        <w:top w:val="dotted" w:sz="4" w:space="1" w:color="auto"/>
      </w:pBdr>
      <w:jc w:val="center"/>
    </w:pPr>
    <w:r>
      <w:fldChar w:fldCharType="begin"/>
    </w:r>
    <w:r>
      <w:instrText xml:space="preserve"> PAGE </w:instrText>
    </w:r>
    <w:r>
      <w:fldChar w:fldCharType="separate"/>
    </w:r>
    <w:r w:rsidR="00164B6B">
      <w:rPr>
        <w:noProof/>
      </w:rPr>
      <w:t>5</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CCCBFB" w14:textId="77777777" w:rsidR="00F7684C" w:rsidRDefault="00F7684C" w:rsidP="00FD275C">
      <w:pPr>
        <w:spacing w:after="0" w:line="240" w:lineRule="auto"/>
      </w:pPr>
      <w:r>
        <w:separator/>
      </w:r>
    </w:p>
  </w:footnote>
  <w:footnote w:type="continuationSeparator" w:id="0">
    <w:p w14:paraId="48B95C3F" w14:textId="77777777" w:rsidR="00F7684C" w:rsidRDefault="00F7684C" w:rsidP="00FD27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C2A09"/>
    <w:multiLevelType w:val="hybridMultilevel"/>
    <w:tmpl w:val="9FEA51E8"/>
    <w:lvl w:ilvl="0" w:tplc="A66ACBAE">
      <w:start w:val="1"/>
      <w:numFmt w:val="decimal"/>
      <w:pStyle w:val="ZoznamLiteratury"/>
      <w:lvlText w:val="[%1]"/>
      <w:lvlJc w:val="right"/>
      <w:pPr>
        <w:tabs>
          <w:tab w:val="num" w:pos="567"/>
        </w:tabs>
        <w:ind w:left="567" w:hanging="22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59095A"/>
    <w:multiLevelType w:val="hybridMultilevel"/>
    <w:tmpl w:val="009473EC"/>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9F5BB2"/>
    <w:multiLevelType w:val="hybridMultilevel"/>
    <w:tmpl w:val="26C6F30E"/>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5145BAE"/>
    <w:multiLevelType w:val="hybridMultilevel"/>
    <w:tmpl w:val="C4D4B24E"/>
    <w:lvl w:ilvl="0" w:tplc="6F58F5AE">
      <w:numFmt w:val="bullet"/>
      <w:lvlText w:val="-"/>
      <w:lvlJc w:val="left"/>
      <w:pPr>
        <w:ind w:left="1068" w:hanging="360"/>
      </w:pPr>
      <w:rPr>
        <w:rFonts w:ascii="Times New Roman" w:eastAsia="Times New Roman" w:hAnsi="Times New Roman" w:cs="Times New Roman" w:hint="default"/>
      </w:rPr>
    </w:lvl>
    <w:lvl w:ilvl="1" w:tplc="041B0003" w:tentative="1">
      <w:start w:val="1"/>
      <w:numFmt w:val="bullet"/>
      <w:lvlText w:val="o"/>
      <w:lvlJc w:val="left"/>
      <w:pPr>
        <w:ind w:left="1788" w:hanging="360"/>
      </w:pPr>
      <w:rPr>
        <w:rFonts w:ascii="Courier New" w:hAnsi="Courier New" w:cs="Courier New" w:hint="default"/>
      </w:rPr>
    </w:lvl>
    <w:lvl w:ilvl="2" w:tplc="041B0005" w:tentative="1">
      <w:start w:val="1"/>
      <w:numFmt w:val="bullet"/>
      <w:lvlText w:val=""/>
      <w:lvlJc w:val="left"/>
      <w:pPr>
        <w:ind w:left="2508" w:hanging="360"/>
      </w:pPr>
      <w:rPr>
        <w:rFonts w:ascii="Wingdings" w:hAnsi="Wingdings" w:hint="default"/>
      </w:rPr>
    </w:lvl>
    <w:lvl w:ilvl="3" w:tplc="041B0001" w:tentative="1">
      <w:start w:val="1"/>
      <w:numFmt w:val="bullet"/>
      <w:lvlText w:val=""/>
      <w:lvlJc w:val="left"/>
      <w:pPr>
        <w:ind w:left="3228" w:hanging="360"/>
      </w:pPr>
      <w:rPr>
        <w:rFonts w:ascii="Symbol" w:hAnsi="Symbol" w:hint="default"/>
      </w:rPr>
    </w:lvl>
    <w:lvl w:ilvl="4" w:tplc="041B0003" w:tentative="1">
      <w:start w:val="1"/>
      <w:numFmt w:val="bullet"/>
      <w:lvlText w:val="o"/>
      <w:lvlJc w:val="left"/>
      <w:pPr>
        <w:ind w:left="3948" w:hanging="360"/>
      </w:pPr>
      <w:rPr>
        <w:rFonts w:ascii="Courier New" w:hAnsi="Courier New" w:cs="Courier New" w:hint="default"/>
      </w:rPr>
    </w:lvl>
    <w:lvl w:ilvl="5" w:tplc="041B0005" w:tentative="1">
      <w:start w:val="1"/>
      <w:numFmt w:val="bullet"/>
      <w:lvlText w:val=""/>
      <w:lvlJc w:val="left"/>
      <w:pPr>
        <w:ind w:left="4668" w:hanging="360"/>
      </w:pPr>
      <w:rPr>
        <w:rFonts w:ascii="Wingdings" w:hAnsi="Wingdings" w:hint="default"/>
      </w:rPr>
    </w:lvl>
    <w:lvl w:ilvl="6" w:tplc="041B0001" w:tentative="1">
      <w:start w:val="1"/>
      <w:numFmt w:val="bullet"/>
      <w:lvlText w:val=""/>
      <w:lvlJc w:val="left"/>
      <w:pPr>
        <w:ind w:left="5388" w:hanging="360"/>
      </w:pPr>
      <w:rPr>
        <w:rFonts w:ascii="Symbol" w:hAnsi="Symbol" w:hint="default"/>
      </w:rPr>
    </w:lvl>
    <w:lvl w:ilvl="7" w:tplc="041B0003" w:tentative="1">
      <w:start w:val="1"/>
      <w:numFmt w:val="bullet"/>
      <w:lvlText w:val="o"/>
      <w:lvlJc w:val="left"/>
      <w:pPr>
        <w:ind w:left="6108" w:hanging="360"/>
      </w:pPr>
      <w:rPr>
        <w:rFonts w:ascii="Courier New" w:hAnsi="Courier New" w:cs="Courier New" w:hint="default"/>
      </w:rPr>
    </w:lvl>
    <w:lvl w:ilvl="8" w:tplc="041B0005" w:tentative="1">
      <w:start w:val="1"/>
      <w:numFmt w:val="bullet"/>
      <w:lvlText w:val=""/>
      <w:lvlJc w:val="left"/>
      <w:pPr>
        <w:ind w:left="6828" w:hanging="360"/>
      </w:pPr>
      <w:rPr>
        <w:rFonts w:ascii="Wingdings" w:hAnsi="Wingdings" w:hint="default"/>
      </w:rPr>
    </w:lvl>
  </w:abstractNum>
  <w:abstractNum w:abstractNumId="4" w15:restartNumberingAfterBreak="0">
    <w:nsid w:val="1BF53B59"/>
    <w:multiLevelType w:val="multilevel"/>
    <w:tmpl w:val="076E6FC4"/>
    <w:lvl w:ilvl="0">
      <w:start w:val="1"/>
      <w:numFmt w:val="decimal"/>
      <w:pStyle w:val="NadpisKapitoly"/>
      <w:lvlText w:val="%1"/>
      <w:lvlJc w:val="left"/>
      <w:pPr>
        <w:tabs>
          <w:tab w:val="num" w:pos="432"/>
        </w:tabs>
        <w:ind w:left="432" w:hanging="432"/>
      </w:pPr>
      <w:rPr>
        <w:rFonts w:hint="default"/>
      </w:rPr>
    </w:lvl>
    <w:lvl w:ilvl="1">
      <w:start w:val="1"/>
      <w:numFmt w:val="decimal"/>
      <w:pStyle w:val="PodNadpisKapitoly"/>
      <w:lvlText w:val="%1.%2"/>
      <w:lvlJc w:val="left"/>
      <w:pPr>
        <w:tabs>
          <w:tab w:val="num" w:pos="576"/>
        </w:tabs>
        <w:ind w:left="576" w:hanging="576"/>
      </w:pPr>
      <w:rPr>
        <w:rFonts w:hint="default"/>
      </w:rPr>
    </w:lvl>
    <w:lvl w:ilvl="2">
      <w:start w:val="1"/>
      <w:numFmt w:val="decimal"/>
      <w:pStyle w:val="PodNadpiskapitoly3uroven"/>
      <w:lvlText w:val="%1.%2.%3"/>
      <w:lvlJc w:val="left"/>
      <w:pPr>
        <w:tabs>
          <w:tab w:val="num" w:pos="720"/>
        </w:tabs>
        <w:ind w:left="720" w:hanging="720"/>
      </w:pPr>
      <w:rPr>
        <w:rFonts w:hint="default"/>
      </w:rPr>
    </w:lvl>
    <w:lvl w:ilvl="3">
      <w:start w:val="1"/>
      <w:numFmt w:val="decimal"/>
      <w:pStyle w:val="Nadpis4"/>
      <w:lvlText w:val="%1.%2.%3.%4"/>
      <w:lvlJc w:val="left"/>
      <w:pPr>
        <w:tabs>
          <w:tab w:val="num" w:pos="1080"/>
        </w:tabs>
        <w:ind w:left="864" w:hanging="864"/>
      </w:pPr>
      <w:rPr>
        <w:rFonts w:hint="default"/>
      </w:rPr>
    </w:lvl>
    <w:lvl w:ilvl="4">
      <w:start w:val="1"/>
      <w:numFmt w:val="decimal"/>
      <w:pStyle w:val="Nadpis5"/>
      <w:lvlText w:val="%1.%2.%3.%4.%5"/>
      <w:lvlJc w:val="left"/>
      <w:pPr>
        <w:tabs>
          <w:tab w:val="num" w:pos="1440"/>
        </w:tabs>
        <w:ind w:left="1008" w:hanging="1008"/>
      </w:pPr>
      <w:rPr>
        <w:rFonts w:hint="default"/>
      </w:rPr>
    </w:lvl>
    <w:lvl w:ilvl="5">
      <w:start w:val="1"/>
      <w:numFmt w:val="decimal"/>
      <w:pStyle w:val="Nadpis6"/>
      <w:lvlText w:val="%1.%2.%3.%4.%5.%6"/>
      <w:lvlJc w:val="left"/>
      <w:pPr>
        <w:tabs>
          <w:tab w:val="num" w:pos="1800"/>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3CA13A92"/>
    <w:multiLevelType w:val="hybridMultilevel"/>
    <w:tmpl w:val="615C6516"/>
    <w:lvl w:ilvl="0" w:tplc="E4E24982">
      <w:numFmt w:val="bullet"/>
      <w:lvlText w:val="•"/>
      <w:lvlJc w:val="left"/>
      <w:pPr>
        <w:ind w:left="1380" w:hanging="360"/>
      </w:pPr>
      <w:rPr>
        <w:rFonts w:ascii="Times New Roman" w:eastAsia="Times New Roman" w:hAnsi="Times New Roman" w:cs="Times New Roman"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6" w15:restartNumberingAfterBreak="0">
    <w:nsid w:val="5FED5A95"/>
    <w:multiLevelType w:val="hybridMultilevel"/>
    <w:tmpl w:val="827425FE"/>
    <w:lvl w:ilvl="0" w:tplc="041B0001">
      <w:start w:val="1"/>
      <w:numFmt w:val="bullet"/>
      <w:lvlText w:val=""/>
      <w:lvlJc w:val="left"/>
      <w:pPr>
        <w:ind w:left="1230" w:hanging="360"/>
      </w:pPr>
      <w:rPr>
        <w:rFonts w:ascii="Symbol" w:hAnsi="Symbol"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7" w15:restartNumberingAfterBreak="0">
    <w:nsid w:val="61F3607C"/>
    <w:multiLevelType w:val="hybridMultilevel"/>
    <w:tmpl w:val="898E836E"/>
    <w:lvl w:ilvl="0" w:tplc="E4E24982">
      <w:numFmt w:val="bullet"/>
      <w:lvlText w:val="•"/>
      <w:lvlJc w:val="left"/>
      <w:pPr>
        <w:ind w:left="870" w:hanging="360"/>
      </w:pPr>
      <w:rPr>
        <w:rFonts w:ascii="Times New Roman" w:eastAsia="Times New Roman" w:hAnsi="Times New Roman" w:cs="Times New Roman" w:hint="default"/>
      </w:rPr>
    </w:lvl>
    <w:lvl w:ilvl="1" w:tplc="041B0003" w:tentative="1">
      <w:start w:val="1"/>
      <w:numFmt w:val="bullet"/>
      <w:lvlText w:val="o"/>
      <w:lvlJc w:val="left"/>
      <w:pPr>
        <w:ind w:left="1590" w:hanging="360"/>
      </w:pPr>
      <w:rPr>
        <w:rFonts w:ascii="Courier New" w:hAnsi="Courier New" w:cs="Courier New" w:hint="default"/>
      </w:rPr>
    </w:lvl>
    <w:lvl w:ilvl="2" w:tplc="041B0005" w:tentative="1">
      <w:start w:val="1"/>
      <w:numFmt w:val="bullet"/>
      <w:lvlText w:val=""/>
      <w:lvlJc w:val="left"/>
      <w:pPr>
        <w:ind w:left="2310" w:hanging="360"/>
      </w:pPr>
      <w:rPr>
        <w:rFonts w:ascii="Wingdings" w:hAnsi="Wingdings" w:hint="default"/>
      </w:rPr>
    </w:lvl>
    <w:lvl w:ilvl="3" w:tplc="041B0001" w:tentative="1">
      <w:start w:val="1"/>
      <w:numFmt w:val="bullet"/>
      <w:lvlText w:val=""/>
      <w:lvlJc w:val="left"/>
      <w:pPr>
        <w:ind w:left="3030" w:hanging="360"/>
      </w:pPr>
      <w:rPr>
        <w:rFonts w:ascii="Symbol" w:hAnsi="Symbol" w:hint="default"/>
      </w:rPr>
    </w:lvl>
    <w:lvl w:ilvl="4" w:tplc="041B0003" w:tentative="1">
      <w:start w:val="1"/>
      <w:numFmt w:val="bullet"/>
      <w:lvlText w:val="o"/>
      <w:lvlJc w:val="left"/>
      <w:pPr>
        <w:ind w:left="3750" w:hanging="360"/>
      </w:pPr>
      <w:rPr>
        <w:rFonts w:ascii="Courier New" w:hAnsi="Courier New" w:cs="Courier New" w:hint="default"/>
      </w:rPr>
    </w:lvl>
    <w:lvl w:ilvl="5" w:tplc="041B0005" w:tentative="1">
      <w:start w:val="1"/>
      <w:numFmt w:val="bullet"/>
      <w:lvlText w:val=""/>
      <w:lvlJc w:val="left"/>
      <w:pPr>
        <w:ind w:left="4470" w:hanging="360"/>
      </w:pPr>
      <w:rPr>
        <w:rFonts w:ascii="Wingdings" w:hAnsi="Wingdings" w:hint="default"/>
      </w:rPr>
    </w:lvl>
    <w:lvl w:ilvl="6" w:tplc="041B0001" w:tentative="1">
      <w:start w:val="1"/>
      <w:numFmt w:val="bullet"/>
      <w:lvlText w:val=""/>
      <w:lvlJc w:val="left"/>
      <w:pPr>
        <w:ind w:left="5190" w:hanging="360"/>
      </w:pPr>
      <w:rPr>
        <w:rFonts w:ascii="Symbol" w:hAnsi="Symbol" w:hint="default"/>
      </w:rPr>
    </w:lvl>
    <w:lvl w:ilvl="7" w:tplc="041B0003" w:tentative="1">
      <w:start w:val="1"/>
      <w:numFmt w:val="bullet"/>
      <w:lvlText w:val="o"/>
      <w:lvlJc w:val="left"/>
      <w:pPr>
        <w:ind w:left="5910" w:hanging="360"/>
      </w:pPr>
      <w:rPr>
        <w:rFonts w:ascii="Courier New" w:hAnsi="Courier New" w:cs="Courier New" w:hint="default"/>
      </w:rPr>
    </w:lvl>
    <w:lvl w:ilvl="8" w:tplc="041B0005" w:tentative="1">
      <w:start w:val="1"/>
      <w:numFmt w:val="bullet"/>
      <w:lvlText w:val=""/>
      <w:lvlJc w:val="left"/>
      <w:pPr>
        <w:ind w:left="6630" w:hanging="360"/>
      </w:pPr>
      <w:rPr>
        <w:rFonts w:ascii="Wingdings" w:hAnsi="Wingdings" w:hint="default"/>
      </w:rPr>
    </w:lvl>
  </w:abstractNum>
  <w:abstractNum w:abstractNumId="8" w15:restartNumberingAfterBreak="0">
    <w:nsid w:val="6EAA39D6"/>
    <w:multiLevelType w:val="hybridMultilevel"/>
    <w:tmpl w:val="EC7E4B9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16cid:durableId="97677296">
    <w:abstractNumId w:val="4"/>
  </w:num>
  <w:num w:numId="2" w16cid:durableId="967008793">
    <w:abstractNumId w:val="0"/>
  </w:num>
  <w:num w:numId="3" w16cid:durableId="1896157716">
    <w:abstractNumId w:val="2"/>
  </w:num>
  <w:num w:numId="4" w16cid:durableId="1559583939">
    <w:abstractNumId w:val="1"/>
  </w:num>
  <w:num w:numId="5" w16cid:durableId="343702179">
    <w:abstractNumId w:val="8"/>
  </w:num>
  <w:num w:numId="6" w16cid:durableId="146284079">
    <w:abstractNumId w:val="6"/>
  </w:num>
  <w:num w:numId="7" w16cid:durableId="1444569466">
    <w:abstractNumId w:val="7"/>
  </w:num>
  <w:num w:numId="8" w16cid:durableId="1988825675">
    <w:abstractNumId w:val="5"/>
  </w:num>
  <w:num w:numId="9" w16cid:durableId="1335844245">
    <w:abstractNumId w:val="4"/>
  </w:num>
  <w:num w:numId="10" w16cid:durableId="1828738766">
    <w:abstractNumId w:val="4"/>
  </w:num>
  <w:num w:numId="11" w16cid:durableId="328675401">
    <w:abstractNumId w:val="4"/>
  </w:num>
  <w:num w:numId="12" w16cid:durableId="1176503785">
    <w:abstractNumId w:val="4"/>
  </w:num>
  <w:num w:numId="13" w16cid:durableId="19924431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attachedTemplate r:id="rId1"/>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488"/>
    <w:rsid w:val="00030F4A"/>
    <w:rsid w:val="00042E59"/>
    <w:rsid w:val="00054ECA"/>
    <w:rsid w:val="00062859"/>
    <w:rsid w:val="000A667F"/>
    <w:rsid w:val="000D1828"/>
    <w:rsid w:val="000F658B"/>
    <w:rsid w:val="00103CCB"/>
    <w:rsid w:val="001344FE"/>
    <w:rsid w:val="00142E00"/>
    <w:rsid w:val="00145390"/>
    <w:rsid w:val="0015672E"/>
    <w:rsid w:val="00164B6B"/>
    <w:rsid w:val="0017639D"/>
    <w:rsid w:val="00185923"/>
    <w:rsid w:val="001A41D9"/>
    <w:rsid w:val="00220F93"/>
    <w:rsid w:val="002B4CB9"/>
    <w:rsid w:val="002B6488"/>
    <w:rsid w:val="002D5F67"/>
    <w:rsid w:val="0032132B"/>
    <w:rsid w:val="00366384"/>
    <w:rsid w:val="00373F89"/>
    <w:rsid w:val="003919F7"/>
    <w:rsid w:val="003A10AC"/>
    <w:rsid w:val="003D58B6"/>
    <w:rsid w:val="00424775"/>
    <w:rsid w:val="00437497"/>
    <w:rsid w:val="004445CD"/>
    <w:rsid w:val="004524C4"/>
    <w:rsid w:val="004633BC"/>
    <w:rsid w:val="00482C86"/>
    <w:rsid w:val="00490A81"/>
    <w:rsid w:val="004943E5"/>
    <w:rsid w:val="004B7FA7"/>
    <w:rsid w:val="004D4DE1"/>
    <w:rsid w:val="004F59A1"/>
    <w:rsid w:val="00500044"/>
    <w:rsid w:val="0050220F"/>
    <w:rsid w:val="00551736"/>
    <w:rsid w:val="0055365D"/>
    <w:rsid w:val="00574F7F"/>
    <w:rsid w:val="005C2AAD"/>
    <w:rsid w:val="005C5D6B"/>
    <w:rsid w:val="006021FE"/>
    <w:rsid w:val="0061186D"/>
    <w:rsid w:val="00612FDA"/>
    <w:rsid w:val="00633BA7"/>
    <w:rsid w:val="006A39C6"/>
    <w:rsid w:val="006A76BB"/>
    <w:rsid w:val="006B136F"/>
    <w:rsid w:val="006B5558"/>
    <w:rsid w:val="006C471D"/>
    <w:rsid w:val="006D1CEF"/>
    <w:rsid w:val="006D363F"/>
    <w:rsid w:val="00701897"/>
    <w:rsid w:val="007037FF"/>
    <w:rsid w:val="0071083A"/>
    <w:rsid w:val="00720882"/>
    <w:rsid w:val="0073094C"/>
    <w:rsid w:val="00736677"/>
    <w:rsid w:val="00745DEB"/>
    <w:rsid w:val="0076014F"/>
    <w:rsid w:val="0077475B"/>
    <w:rsid w:val="00790939"/>
    <w:rsid w:val="007D3153"/>
    <w:rsid w:val="007E3006"/>
    <w:rsid w:val="00802F63"/>
    <w:rsid w:val="0082318B"/>
    <w:rsid w:val="00870AAE"/>
    <w:rsid w:val="00896711"/>
    <w:rsid w:val="008B2BC9"/>
    <w:rsid w:val="008E4817"/>
    <w:rsid w:val="008F3A4E"/>
    <w:rsid w:val="008F53EF"/>
    <w:rsid w:val="0093304B"/>
    <w:rsid w:val="00950595"/>
    <w:rsid w:val="009A1CD8"/>
    <w:rsid w:val="009E1F31"/>
    <w:rsid w:val="00A0545B"/>
    <w:rsid w:val="00A13055"/>
    <w:rsid w:val="00A23F0B"/>
    <w:rsid w:val="00A421D0"/>
    <w:rsid w:val="00A62862"/>
    <w:rsid w:val="00A745BC"/>
    <w:rsid w:val="00A850D6"/>
    <w:rsid w:val="00AE695C"/>
    <w:rsid w:val="00AF1A4A"/>
    <w:rsid w:val="00AF5060"/>
    <w:rsid w:val="00B12695"/>
    <w:rsid w:val="00B1593C"/>
    <w:rsid w:val="00B15954"/>
    <w:rsid w:val="00B95072"/>
    <w:rsid w:val="00BA2712"/>
    <w:rsid w:val="00BA571F"/>
    <w:rsid w:val="00BB0893"/>
    <w:rsid w:val="00BD2503"/>
    <w:rsid w:val="00BD4555"/>
    <w:rsid w:val="00BE1720"/>
    <w:rsid w:val="00C364AF"/>
    <w:rsid w:val="00C43B97"/>
    <w:rsid w:val="00C7747B"/>
    <w:rsid w:val="00C849BD"/>
    <w:rsid w:val="00C9649A"/>
    <w:rsid w:val="00CA6A9E"/>
    <w:rsid w:val="00CE11A2"/>
    <w:rsid w:val="00CF04E3"/>
    <w:rsid w:val="00D15C2E"/>
    <w:rsid w:val="00D216F3"/>
    <w:rsid w:val="00D3506D"/>
    <w:rsid w:val="00D638DE"/>
    <w:rsid w:val="00D7758C"/>
    <w:rsid w:val="00D96F05"/>
    <w:rsid w:val="00DA0E16"/>
    <w:rsid w:val="00E368B4"/>
    <w:rsid w:val="00E37F24"/>
    <w:rsid w:val="00E41C6F"/>
    <w:rsid w:val="00E67A29"/>
    <w:rsid w:val="00E8185A"/>
    <w:rsid w:val="00E86B12"/>
    <w:rsid w:val="00ED1E9F"/>
    <w:rsid w:val="00ED240A"/>
    <w:rsid w:val="00EE5005"/>
    <w:rsid w:val="00EF3E97"/>
    <w:rsid w:val="00F24598"/>
    <w:rsid w:val="00F763E6"/>
    <w:rsid w:val="00F7684C"/>
    <w:rsid w:val="00F8008D"/>
    <w:rsid w:val="00F84A88"/>
    <w:rsid w:val="00F976B1"/>
    <w:rsid w:val="00FA5DA5"/>
    <w:rsid w:val="00FD275C"/>
    <w:rsid w:val="00FD3D3F"/>
    <w:rsid w:val="00FE648D"/>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D1BC5"/>
  <w15:docId w15:val="{9836C778-C2F5-4BE1-9ADC-040D6B9CC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sk-SK" w:eastAsia="sk-S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E8185A"/>
    <w:pPr>
      <w:spacing w:after="200" w:line="276" w:lineRule="auto"/>
    </w:pPr>
    <w:rPr>
      <w:sz w:val="22"/>
      <w:szCs w:val="22"/>
      <w:lang w:eastAsia="en-US"/>
    </w:rPr>
  </w:style>
  <w:style w:type="paragraph" w:styleId="Nadpis4">
    <w:name w:val="heading 4"/>
    <w:basedOn w:val="Normlny"/>
    <w:next w:val="Normlny"/>
    <w:link w:val="Nadpis4Char"/>
    <w:autoRedefine/>
    <w:qFormat/>
    <w:rsid w:val="00FD275C"/>
    <w:pPr>
      <w:keepNext/>
      <w:numPr>
        <w:ilvl w:val="3"/>
        <w:numId w:val="1"/>
      </w:numPr>
      <w:spacing w:before="240" w:after="60" w:line="360" w:lineRule="auto"/>
      <w:ind w:left="1080" w:hanging="1080"/>
      <w:jc w:val="both"/>
      <w:outlineLvl w:val="3"/>
    </w:pPr>
    <w:rPr>
      <w:rFonts w:ascii="Arial" w:eastAsia="Times New Roman" w:hAnsi="Arial" w:cs="Arial"/>
      <w:sz w:val="24"/>
      <w:szCs w:val="28"/>
    </w:rPr>
  </w:style>
  <w:style w:type="paragraph" w:styleId="Nadpis5">
    <w:name w:val="heading 5"/>
    <w:basedOn w:val="Normlny"/>
    <w:next w:val="Normlny"/>
    <w:link w:val="Nadpis5Char"/>
    <w:qFormat/>
    <w:rsid w:val="00FD275C"/>
    <w:pPr>
      <w:numPr>
        <w:ilvl w:val="4"/>
        <w:numId w:val="1"/>
      </w:numPr>
      <w:spacing w:before="240" w:after="60" w:line="360" w:lineRule="auto"/>
      <w:jc w:val="both"/>
      <w:outlineLvl w:val="4"/>
    </w:pPr>
    <w:rPr>
      <w:rFonts w:ascii="Times New Roman" w:eastAsia="Times New Roman" w:hAnsi="Times New Roman"/>
      <w:b/>
      <w:bCs/>
      <w:i/>
      <w:iCs/>
      <w:sz w:val="26"/>
      <w:szCs w:val="26"/>
    </w:rPr>
  </w:style>
  <w:style w:type="paragraph" w:styleId="Nadpis6">
    <w:name w:val="heading 6"/>
    <w:basedOn w:val="Normlny"/>
    <w:next w:val="Normlny"/>
    <w:link w:val="Nadpis6Char"/>
    <w:qFormat/>
    <w:rsid w:val="00FD275C"/>
    <w:pPr>
      <w:numPr>
        <w:ilvl w:val="5"/>
        <w:numId w:val="1"/>
      </w:numPr>
      <w:spacing w:before="240" w:after="60" w:line="360" w:lineRule="auto"/>
      <w:jc w:val="both"/>
      <w:outlineLvl w:val="5"/>
    </w:pPr>
    <w:rPr>
      <w:rFonts w:ascii="Times New Roman" w:eastAsia="Times New Roman" w:hAnsi="Times New Roman"/>
      <w:b/>
      <w:bCs/>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4Char">
    <w:name w:val="Nadpis 4 Char"/>
    <w:basedOn w:val="Predvolenpsmoodseku"/>
    <w:link w:val="Nadpis4"/>
    <w:rsid w:val="00FD275C"/>
    <w:rPr>
      <w:rFonts w:ascii="Arial" w:eastAsia="Times New Roman" w:hAnsi="Arial" w:cs="Arial"/>
      <w:sz w:val="24"/>
      <w:szCs w:val="28"/>
    </w:rPr>
  </w:style>
  <w:style w:type="character" w:customStyle="1" w:styleId="Nadpis5Char">
    <w:name w:val="Nadpis 5 Char"/>
    <w:basedOn w:val="Predvolenpsmoodseku"/>
    <w:link w:val="Nadpis5"/>
    <w:rsid w:val="00FD275C"/>
    <w:rPr>
      <w:rFonts w:ascii="Times New Roman" w:eastAsia="Times New Roman" w:hAnsi="Times New Roman" w:cs="Times New Roman"/>
      <w:b/>
      <w:bCs/>
      <w:i/>
      <w:iCs/>
      <w:sz w:val="26"/>
      <w:szCs w:val="26"/>
    </w:rPr>
  </w:style>
  <w:style w:type="character" w:customStyle="1" w:styleId="Nadpis6Char">
    <w:name w:val="Nadpis 6 Char"/>
    <w:basedOn w:val="Predvolenpsmoodseku"/>
    <w:link w:val="Nadpis6"/>
    <w:rsid w:val="00FD275C"/>
    <w:rPr>
      <w:rFonts w:ascii="Times New Roman" w:eastAsia="Times New Roman" w:hAnsi="Times New Roman" w:cs="Times New Roman"/>
      <w:b/>
      <w:bCs/>
    </w:rPr>
  </w:style>
  <w:style w:type="paragraph" w:styleId="Hlavika">
    <w:name w:val="header"/>
    <w:basedOn w:val="Pta"/>
    <w:link w:val="HlavikaChar"/>
    <w:uiPriority w:val="99"/>
    <w:rsid w:val="00FD275C"/>
  </w:style>
  <w:style w:type="character" w:customStyle="1" w:styleId="HlavikaChar">
    <w:name w:val="Hlavička Char"/>
    <w:basedOn w:val="Predvolenpsmoodseku"/>
    <w:link w:val="Hlavika"/>
    <w:uiPriority w:val="99"/>
    <w:rsid w:val="00FD275C"/>
    <w:rPr>
      <w:rFonts w:ascii="Times New Roman" w:eastAsia="Times New Roman" w:hAnsi="Times New Roman" w:cs="Times New Roman"/>
      <w:sz w:val="24"/>
      <w:szCs w:val="20"/>
      <w:lang w:eastAsia="cs-CZ"/>
    </w:rPr>
  </w:style>
  <w:style w:type="paragraph" w:styleId="Pta">
    <w:name w:val="footer"/>
    <w:basedOn w:val="NormalnytextDP"/>
    <w:link w:val="PtaChar"/>
    <w:rsid w:val="00FD275C"/>
    <w:pPr>
      <w:tabs>
        <w:tab w:val="center" w:pos="4253"/>
        <w:tab w:val="right" w:pos="8505"/>
      </w:tabs>
      <w:spacing w:before="0"/>
      <w:ind w:firstLine="0"/>
    </w:pPr>
    <w:rPr>
      <w:lang w:eastAsia="cs-CZ"/>
    </w:rPr>
  </w:style>
  <w:style w:type="character" w:customStyle="1" w:styleId="PtaChar">
    <w:name w:val="Päta Char"/>
    <w:basedOn w:val="Predvolenpsmoodseku"/>
    <w:link w:val="Pta"/>
    <w:rsid w:val="00FD275C"/>
    <w:rPr>
      <w:rFonts w:ascii="Times New Roman" w:eastAsia="Times New Roman" w:hAnsi="Times New Roman" w:cs="Times New Roman"/>
      <w:sz w:val="24"/>
      <w:szCs w:val="20"/>
      <w:lang w:eastAsia="cs-CZ"/>
    </w:rPr>
  </w:style>
  <w:style w:type="paragraph" w:customStyle="1" w:styleId="NormalnytextDP">
    <w:name w:val="Normalny text DP"/>
    <w:rsid w:val="00FD275C"/>
    <w:pPr>
      <w:spacing w:before="120" w:after="120" w:line="360" w:lineRule="auto"/>
      <w:ind w:firstLine="510"/>
      <w:jc w:val="both"/>
    </w:pPr>
    <w:rPr>
      <w:rFonts w:ascii="Times New Roman" w:eastAsia="Times New Roman" w:hAnsi="Times New Roman"/>
      <w:sz w:val="24"/>
      <w:lang w:eastAsia="en-US"/>
    </w:rPr>
  </w:style>
  <w:style w:type="paragraph" w:customStyle="1" w:styleId="NadpisKapitoly">
    <w:name w:val="Nadpis Kapitoly"/>
    <w:basedOn w:val="NormalnytextDP"/>
    <w:next w:val="NormalnytextDP"/>
    <w:unhideWhenUsed/>
    <w:rsid w:val="00790939"/>
    <w:pPr>
      <w:pageBreakBefore/>
      <w:numPr>
        <w:numId w:val="1"/>
      </w:numPr>
      <w:spacing w:before="240" w:after="60"/>
      <w:outlineLvl w:val="0"/>
    </w:pPr>
    <w:rPr>
      <w:rFonts w:ascii="Arial" w:hAnsi="Arial"/>
      <w:b/>
      <w:sz w:val="32"/>
    </w:rPr>
  </w:style>
  <w:style w:type="paragraph" w:customStyle="1" w:styleId="PodNadpisKapitoly">
    <w:name w:val="PodNadpis Kapitoly"/>
    <w:basedOn w:val="NadpisKapitoly"/>
    <w:next w:val="NormalnytextDP"/>
    <w:rsid w:val="00790939"/>
    <w:pPr>
      <w:keepNext/>
      <w:pageBreakBefore w:val="0"/>
      <w:numPr>
        <w:ilvl w:val="1"/>
      </w:numPr>
      <w:spacing w:before="180"/>
      <w:outlineLvl w:val="1"/>
    </w:pPr>
    <w:rPr>
      <w:sz w:val="28"/>
    </w:rPr>
  </w:style>
  <w:style w:type="paragraph" w:customStyle="1" w:styleId="PodNadpiskapitoly3uroven">
    <w:name w:val="PodNadpis kapitoly 3.uroven"/>
    <w:basedOn w:val="PodNadpisKapitoly"/>
    <w:next w:val="NormalnytextDP"/>
    <w:rsid w:val="00FD275C"/>
    <w:pPr>
      <w:numPr>
        <w:ilvl w:val="2"/>
      </w:numPr>
      <w:spacing w:before="120"/>
      <w:outlineLvl w:val="2"/>
    </w:pPr>
    <w:rPr>
      <w:sz w:val="24"/>
      <w:szCs w:val="24"/>
    </w:rPr>
  </w:style>
  <w:style w:type="paragraph" w:styleId="Obsah1">
    <w:name w:val="toc 1"/>
    <w:next w:val="Normlny"/>
    <w:uiPriority w:val="39"/>
    <w:rsid w:val="00FD275C"/>
    <w:pPr>
      <w:tabs>
        <w:tab w:val="right" w:leader="dot" w:pos="8493"/>
      </w:tabs>
      <w:spacing w:line="360" w:lineRule="auto"/>
      <w:ind w:left="340" w:right="567" w:hanging="340"/>
    </w:pPr>
    <w:rPr>
      <w:rFonts w:ascii="Times New Roman" w:eastAsia="Times New Roman" w:hAnsi="Times New Roman"/>
      <w:b/>
      <w:bCs/>
      <w:noProof/>
      <w:sz w:val="24"/>
      <w:szCs w:val="32"/>
      <w:lang w:eastAsia="en-US"/>
    </w:rPr>
  </w:style>
  <w:style w:type="paragraph" w:styleId="Obsah2">
    <w:name w:val="toc 2"/>
    <w:basedOn w:val="Obsah1"/>
    <w:next w:val="Normlny"/>
    <w:uiPriority w:val="39"/>
    <w:rsid w:val="00FD275C"/>
    <w:pPr>
      <w:tabs>
        <w:tab w:val="left" w:pos="680"/>
        <w:tab w:val="left" w:pos="765"/>
      </w:tabs>
      <w:ind w:left="397" w:hanging="284"/>
    </w:pPr>
    <w:rPr>
      <w:b w:val="0"/>
      <w:bCs w:val="0"/>
      <w:szCs w:val="28"/>
    </w:rPr>
  </w:style>
  <w:style w:type="paragraph" w:styleId="Obsah3">
    <w:name w:val="toc 3"/>
    <w:basedOn w:val="Obsah2"/>
    <w:next w:val="Normlny"/>
    <w:uiPriority w:val="39"/>
    <w:rsid w:val="00FD275C"/>
    <w:pPr>
      <w:tabs>
        <w:tab w:val="clear" w:pos="680"/>
        <w:tab w:val="clear" w:pos="765"/>
        <w:tab w:val="left" w:pos="1134"/>
      </w:tabs>
      <w:ind w:left="681"/>
    </w:pPr>
    <w:rPr>
      <w:iCs/>
      <w:szCs w:val="24"/>
    </w:rPr>
  </w:style>
  <w:style w:type="paragraph" w:styleId="Popis">
    <w:name w:val="caption"/>
    <w:aliases w:val="Popiska-Caption"/>
    <w:basedOn w:val="NormalnytextDP"/>
    <w:next w:val="NormalnytextDP"/>
    <w:qFormat/>
    <w:rsid w:val="00FD275C"/>
    <w:pPr>
      <w:spacing w:after="60"/>
      <w:ind w:firstLine="0"/>
      <w:jc w:val="center"/>
    </w:pPr>
    <w:rPr>
      <w:b/>
      <w:bCs/>
      <w:sz w:val="20"/>
    </w:rPr>
  </w:style>
  <w:style w:type="paragraph" w:customStyle="1" w:styleId="Tabulka">
    <w:name w:val="Tabulka"/>
    <w:basedOn w:val="NormalnytextDP"/>
    <w:rsid w:val="00FD275C"/>
    <w:pPr>
      <w:tabs>
        <w:tab w:val="decimal" w:pos="567"/>
      </w:tabs>
      <w:spacing w:before="80" w:after="80" w:line="240" w:lineRule="auto"/>
      <w:ind w:firstLine="0"/>
    </w:pPr>
  </w:style>
  <w:style w:type="paragraph" w:customStyle="1" w:styleId="ZoznamLiteratury">
    <w:name w:val="Zoznam Literatury"/>
    <w:basedOn w:val="NormalnytextDP"/>
    <w:rsid w:val="00FD275C"/>
    <w:pPr>
      <w:numPr>
        <w:numId w:val="2"/>
      </w:numPr>
      <w:spacing w:line="288" w:lineRule="auto"/>
    </w:pPr>
  </w:style>
  <w:style w:type="paragraph" w:styleId="Textbubliny">
    <w:name w:val="Balloon Text"/>
    <w:basedOn w:val="Normlny"/>
    <w:link w:val="TextbublinyChar"/>
    <w:uiPriority w:val="99"/>
    <w:semiHidden/>
    <w:unhideWhenUsed/>
    <w:rsid w:val="00FD275C"/>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FD275C"/>
    <w:rPr>
      <w:rFonts w:ascii="Tahoma" w:hAnsi="Tahoma" w:cs="Tahoma"/>
      <w:sz w:val="16"/>
      <w:szCs w:val="16"/>
    </w:rPr>
  </w:style>
  <w:style w:type="paragraph" w:styleId="Normlnywebov">
    <w:name w:val="Normal (Web)"/>
    <w:basedOn w:val="Normlny"/>
    <w:link w:val="NormlnywebovChar"/>
    <w:uiPriority w:val="99"/>
    <w:semiHidden/>
    <w:unhideWhenUsed/>
    <w:rsid w:val="00F84A88"/>
    <w:pPr>
      <w:spacing w:before="100" w:beforeAutospacing="1" w:after="100" w:afterAutospacing="1" w:line="240" w:lineRule="auto"/>
    </w:pPr>
    <w:rPr>
      <w:rFonts w:ascii="Times New Roman" w:eastAsia="Times New Roman" w:hAnsi="Times New Roman"/>
      <w:sz w:val="24"/>
      <w:szCs w:val="24"/>
      <w:lang w:eastAsia="sk-SK"/>
    </w:rPr>
  </w:style>
  <w:style w:type="paragraph" w:customStyle="1" w:styleId="kd">
    <w:name w:val="kód"/>
    <w:basedOn w:val="Normlnywebov"/>
    <w:link w:val="kdChar"/>
    <w:qFormat/>
    <w:rsid w:val="00790939"/>
    <w:pPr>
      <w:pBdr>
        <w:top w:val="single" w:sz="4" w:space="1" w:color="auto" w:shadow="1"/>
        <w:left w:val="single" w:sz="4" w:space="4" w:color="auto" w:shadow="1"/>
        <w:bottom w:val="single" w:sz="4" w:space="1" w:color="auto" w:shadow="1"/>
        <w:right w:val="single" w:sz="4" w:space="4" w:color="auto" w:shadow="1"/>
      </w:pBdr>
      <w:spacing w:before="0" w:beforeAutospacing="0" w:after="0" w:afterAutospacing="0"/>
    </w:pPr>
    <w:rPr>
      <w:rFonts w:ascii="Courier New" w:hAnsi="Courier New" w:cs="Courier New"/>
      <w:b/>
      <w:color w:val="000000"/>
      <w:sz w:val="22"/>
      <w:szCs w:val="16"/>
    </w:rPr>
  </w:style>
  <w:style w:type="character" w:styleId="Hypertextovprepojenie">
    <w:name w:val="Hyperlink"/>
    <w:basedOn w:val="Predvolenpsmoodseku"/>
    <w:uiPriority w:val="99"/>
    <w:unhideWhenUsed/>
    <w:rsid w:val="00FA5DA5"/>
    <w:rPr>
      <w:color w:val="0000FF"/>
      <w:u w:val="single"/>
    </w:rPr>
  </w:style>
  <w:style w:type="character" w:customStyle="1" w:styleId="NormlnywebovChar">
    <w:name w:val="Normálny (webový) Char"/>
    <w:basedOn w:val="Predvolenpsmoodseku"/>
    <w:link w:val="Normlnywebov"/>
    <w:uiPriority w:val="99"/>
    <w:semiHidden/>
    <w:rsid w:val="004633BC"/>
    <w:rPr>
      <w:rFonts w:ascii="Times New Roman" w:eastAsia="Times New Roman" w:hAnsi="Times New Roman"/>
      <w:sz w:val="24"/>
      <w:szCs w:val="24"/>
    </w:rPr>
  </w:style>
  <w:style w:type="character" w:customStyle="1" w:styleId="kdChar">
    <w:name w:val="kód Char"/>
    <w:basedOn w:val="NormlnywebovChar"/>
    <w:link w:val="kd"/>
    <w:rsid w:val="00790939"/>
    <w:rPr>
      <w:rFonts w:ascii="Courier New" w:eastAsia="Times New Roman" w:hAnsi="Courier New" w:cs="Courier New"/>
      <w:b/>
      <w:color w:val="000000"/>
      <w:sz w:val="22"/>
      <w:szCs w:val="16"/>
    </w:rPr>
  </w:style>
  <w:style w:type="paragraph" w:styleId="Zoznamobrzkov">
    <w:name w:val="table of figures"/>
    <w:basedOn w:val="Normlny"/>
    <w:next w:val="Normlny"/>
    <w:uiPriority w:val="99"/>
    <w:unhideWhenUsed/>
    <w:qFormat/>
    <w:rsid w:val="00D3506D"/>
    <w:rPr>
      <w:rFonts w:ascii="Times New Roman" w:hAnsi="Times New Roman"/>
      <w:sz w:val="24"/>
    </w:rPr>
  </w:style>
  <w:style w:type="character" w:styleId="Vrazn">
    <w:name w:val="Strong"/>
    <w:basedOn w:val="Predvolenpsmoodseku"/>
    <w:uiPriority w:val="22"/>
    <w:qFormat/>
    <w:rsid w:val="00EF3E9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8433507">
      <w:bodyDiv w:val="1"/>
      <w:marLeft w:val="0"/>
      <w:marRight w:val="0"/>
      <w:marTop w:val="0"/>
      <w:marBottom w:val="0"/>
      <w:divBdr>
        <w:top w:val="none" w:sz="0" w:space="0" w:color="auto"/>
        <w:left w:val="none" w:sz="0" w:space="0" w:color="auto"/>
        <w:bottom w:val="none" w:sz="0" w:space="0" w:color="auto"/>
        <w:right w:val="none" w:sz="0" w:space="0" w:color="auto"/>
      </w:divBdr>
      <w:divsChild>
        <w:div w:id="1375353594">
          <w:marLeft w:val="0"/>
          <w:marRight w:val="0"/>
          <w:marTop w:val="0"/>
          <w:marBottom w:val="0"/>
          <w:divBdr>
            <w:top w:val="none" w:sz="0" w:space="0" w:color="auto"/>
            <w:left w:val="none" w:sz="0" w:space="0" w:color="auto"/>
            <w:bottom w:val="none" w:sz="0" w:space="0" w:color="auto"/>
            <w:right w:val="none" w:sz="0" w:space="0" w:color="auto"/>
          </w:divBdr>
        </w:div>
      </w:divsChild>
    </w:div>
    <w:div w:id="604339114">
      <w:bodyDiv w:val="1"/>
      <w:marLeft w:val="0"/>
      <w:marRight w:val="0"/>
      <w:marTop w:val="0"/>
      <w:marBottom w:val="0"/>
      <w:divBdr>
        <w:top w:val="none" w:sz="0" w:space="0" w:color="auto"/>
        <w:left w:val="none" w:sz="0" w:space="0" w:color="auto"/>
        <w:bottom w:val="none" w:sz="0" w:space="0" w:color="auto"/>
        <w:right w:val="none" w:sz="0" w:space="0" w:color="auto"/>
      </w:divBdr>
    </w:div>
    <w:div w:id="639963253">
      <w:bodyDiv w:val="1"/>
      <w:marLeft w:val="0"/>
      <w:marRight w:val="0"/>
      <w:marTop w:val="0"/>
      <w:marBottom w:val="0"/>
      <w:divBdr>
        <w:top w:val="none" w:sz="0" w:space="0" w:color="auto"/>
        <w:left w:val="none" w:sz="0" w:space="0" w:color="auto"/>
        <w:bottom w:val="none" w:sz="0" w:space="0" w:color="auto"/>
        <w:right w:val="none" w:sz="0" w:space="0" w:color="auto"/>
      </w:divBdr>
    </w:div>
    <w:div w:id="936444831">
      <w:bodyDiv w:val="1"/>
      <w:marLeft w:val="0"/>
      <w:marRight w:val="0"/>
      <w:marTop w:val="0"/>
      <w:marBottom w:val="0"/>
      <w:divBdr>
        <w:top w:val="none" w:sz="0" w:space="0" w:color="auto"/>
        <w:left w:val="none" w:sz="0" w:space="0" w:color="auto"/>
        <w:bottom w:val="none" w:sz="0" w:space="0" w:color="auto"/>
        <w:right w:val="none" w:sz="0" w:space="0" w:color="auto"/>
      </w:divBdr>
    </w:div>
    <w:div w:id="1212840336">
      <w:bodyDiv w:val="1"/>
      <w:marLeft w:val="0"/>
      <w:marRight w:val="0"/>
      <w:marTop w:val="0"/>
      <w:marBottom w:val="0"/>
      <w:divBdr>
        <w:top w:val="none" w:sz="0" w:space="0" w:color="auto"/>
        <w:left w:val="none" w:sz="0" w:space="0" w:color="auto"/>
        <w:bottom w:val="none" w:sz="0" w:space="0" w:color="auto"/>
        <w:right w:val="none" w:sz="0" w:space="0" w:color="auto"/>
      </w:divBdr>
    </w:div>
    <w:div w:id="1460031798">
      <w:bodyDiv w:val="1"/>
      <w:marLeft w:val="0"/>
      <w:marRight w:val="0"/>
      <w:marTop w:val="0"/>
      <w:marBottom w:val="0"/>
      <w:divBdr>
        <w:top w:val="none" w:sz="0" w:space="0" w:color="auto"/>
        <w:left w:val="none" w:sz="0" w:space="0" w:color="auto"/>
        <w:bottom w:val="none" w:sz="0" w:space="0" w:color="auto"/>
        <w:right w:val="none" w:sz="0" w:space="0" w:color="auto"/>
      </w:divBdr>
    </w:div>
    <w:div w:id="1695422160">
      <w:bodyDiv w:val="1"/>
      <w:marLeft w:val="0"/>
      <w:marRight w:val="0"/>
      <w:marTop w:val="0"/>
      <w:marBottom w:val="0"/>
      <w:divBdr>
        <w:top w:val="none" w:sz="0" w:space="0" w:color="auto"/>
        <w:left w:val="none" w:sz="0" w:space="0" w:color="auto"/>
        <w:bottom w:val="none" w:sz="0" w:space="0" w:color="auto"/>
        <w:right w:val="none" w:sz="0" w:space="0" w:color="auto"/>
      </w:divBdr>
    </w:div>
    <w:div w:id="1991278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T\Downloads\Ssablona_skolsky_projekt.dotx"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EB85DF-9CD6-49D3-AB4B-0EF7ADDF5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Ssablona_skolsky_projekt.dotx</Template>
  <TotalTime>81</TotalTime>
  <Pages>14</Pages>
  <Words>2314</Words>
  <Characters>13194</Characters>
  <Application>Microsoft Office Word</Application>
  <DocSecurity>0</DocSecurity>
  <Lines>109</Lines>
  <Paragraphs>30</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UPJS</Company>
  <LinksUpToDate>false</LinksUpToDate>
  <CharactersWithSpaces>15478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dc:creator>
  <cp:lastModifiedBy>Luptak Matus</cp:lastModifiedBy>
  <cp:revision>4</cp:revision>
  <dcterms:created xsi:type="dcterms:W3CDTF">2024-04-10T08:51:00Z</dcterms:created>
  <dcterms:modified xsi:type="dcterms:W3CDTF">2024-04-10T13:32:00Z</dcterms:modified>
</cp:coreProperties>
</file>